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556D" w14:textId="761E1DB1" w:rsidR="00E32F56" w:rsidRDefault="00000000" w:rsidP="007245B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28048C">
            <w:rPr>
              <w:lang w:val="en-US"/>
            </w:rPr>
            <w:t>otus</w:t>
          </w:r>
          <w:proofErr w:type="spellEnd"/>
        </w:sdtContent>
      </w:sdt>
      <w:r w:rsidR="00AD6B53">
        <w:rPr>
          <w:rStyle w:val="LabTitleInstVersred"/>
        </w:rPr>
        <w:t xml:space="preserve"> </w:t>
      </w:r>
    </w:p>
    <w:p w14:paraId="44A51A95" w14:textId="77777777" w:rsidR="00E32F56" w:rsidRDefault="00E32F56" w:rsidP="00D778DF">
      <w:pPr>
        <w:pStyle w:val="InstNoteRed"/>
        <w:rPr>
          <w:b/>
        </w:rPr>
      </w:pPr>
    </w:p>
    <w:p w14:paraId="237DFE72" w14:textId="77777777" w:rsidR="007245B5" w:rsidRDefault="007245B5" w:rsidP="00B40A5D">
      <w:pPr>
        <w:pStyle w:val="1"/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803"/>
        <w:gridCol w:w="1474"/>
        <w:gridCol w:w="2520"/>
        <w:gridCol w:w="1710"/>
        <w:gridCol w:w="1980"/>
      </w:tblGrid>
      <w:tr w:rsidR="007245B5" w14:paraId="61B3D2A9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14:paraId="02115600" w14:textId="77777777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1AFE2ED5" w14:textId="106A8AB1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4A36D388" w14:textId="77777777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vAlign w:val="bottom"/>
          </w:tcPr>
          <w:p w14:paraId="525B948E" w14:textId="419F8074" w:rsidR="007245B5" w:rsidRPr="00E87D62" w:rsidRDefault="007245B5" w:rsidP="007245B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</w:t>
            </w:r>
            <w:r w:rsidR="007F0669">
              <w:t>::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291384C2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14:paraId="4FA0B5AE" w14:textId="3526FE11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b</w:t>
            </w:r>
          </w:p>
        </w:tc>
        <w:tc>
          <w:tcPr>
            <w:tcW w:w="1710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10E6F777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57D625EC" w14:textId="5C7C768E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EC763D">
        <w:trPr>
          <w:cantSplit/>
          <w:trHeight w:val="174"/>
          <w:jc w:val="center"/>
        </w:trPr>
        <w:tc>
          <w:tcPr>
            <w:tcW w:w="1803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88CAACD" w14:textId="76C2E5B6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1"/>
      </w:pPr>
      <w:r>
        <w:t>Задачи</w:t>
      </w:r>
    </w:p>
    <w:p w14:paraId="0D2DA290" w14:textId="77777777"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Default="007245B5" w:rsidP="007245B5">
      <w:pPr>
        <w:pStyle w:val="BodyTextL25Bold"/>
      </w:pPr>
      <w:r>
        <w:t>Часть 2. Ручная настройка IPv6-адресов</w:t>
      </w:r>
    </w:p>
    <w:p w14:paraId="742F98B5" w14:textId="77777777"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14:paraId="05169646" w14:textId="77777777" w:rsidR="007245B5" w:rsidRPr="00DE6F44" w:rsidRDefault="007245B5" w:rsidP="007245B5">
      <w:pPr>
        <w:pStyle w:val="BodyTextL25"/>
      </w:pPr>
      <w:proofErr w:type="gramStart"/>
      <w:r>
        <w:rPr>
          <w:b/>
        </w:rPr>
        <w:t>Примечание</w:t>
      </w:r>
      <w:r w:rsidRPr="0034604B">
        <w:t>:  Убедитесь</w:t>
      </w:r>
      <w:proofErr w:type="gramEnd"/>
      <w:r w:rsidRPr="0034604B">
        <w:t>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2BA7C332" w14:textId="77777777" w:rsidR="00376B5F" w:rsidRDefault="00376B5F" w:rsidP="00376B5F">
      <w:pPr>
        <w:pStyle w:val="BodyTextL25"/>
      </w:pPr>
      <w:r w:rsidRPr="00376B5F"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14:paraId="7BB6CF1C" w14:textId="1A58FDC2"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14:paraId="2F3466A6" w14:textId="77777777"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14:paraId="0852C35A" w14:textId="77777777"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14:paraId="6A1D0D63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14:paraId="779789EB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S1(config)# </w:t>
      </w:r>
      <w:proofErr w:type="spellStart"/>
      <w:r w:rsidRPr="00E32F56">
        <w:rPr>
          <w:b/>
          <w:lang w:val="en-US"/>
        </w:rPr>
        <w:t>sdm</w:t>
      </w:r>
      <w:proofErr w:type="spellEnd"/>
      <w:r w:rsidRPr="00E32F56">
        <w:rPr>
          <w:b/>
          <w:lang w:val="en-US"/>
        </w:rPr>
        <w:t xml:space="preserve"> prefer dual-ipv4-and-ipv6 default</w:t>
      </w:r>
    </w:p>
    <w:p w14:paraId="0B92FF59" w14:textId="77777777" w:rsidR="007245B5" w:rsidRPr="00F3786B" w:rsidRDefault="007245B5" w:rsidP="007245B5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7245B5">
        <w:rPr>
          <w:b/>
        </w:rPr>
        <w:t>end</w:t>
      </w:r>
      <w:proofErr w:type="spellEnd"/>
    </w:p>
    <w:p w14:paraId="215AC04B" w14:textId="77777777" w:rsidR="007245B5" w:rsidRDefault="007245B5" w:rsidP="007245B5">
      <w:pPr>
        <w:pStyle w:val="CMD"/>
      </w:pPr>
      <w:r>
        <w:lastRenderedPageBreak/>
        <w:t xml:space="preserve">S1# </w:t>
      </w:r>
      <w:r w:rsidRPr="007245B5">
        <w:rPr>
          <w:b/>
        </w:rPr>
        <w:t>reload</w:t>
      </w:r>
    </w:p>
    <w:p w14:paraId="318FB13F" w14:textId="77777777" w:rsidR="007245B5" w:rsidRDefault="007245B5" w:rsidP="00376B5F">
      <w:pPr>
        <w:pStyle w:val="1"/>
      </w:pPr>
      <w:r>
        <w:t>Необходимые ресурсы</w:t>
      </w:r>
    </w:p>
    <w:p w14:paraId="708F99F9" w14:textId="77777777"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5012C85D" w14:textId="77777777"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B9D68A1" w14:textId="77777777"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14:paraId="60C3E850" w14:textId="77777777"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6B440C5" w14:textId="77777777"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14:paraId="5C259B22" w14:textId="77777777"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14:paraId="29BD51D4" w14:textId="77777777" w:rsidR="007245B5" w:rsidRDefault="007245B5" w:rsidP="00376B5F">
      <w:pPr>
        <w:pStyle w:val="1"/>
      </w:pPr>
      <w:r>
        <w:t>Инструкции</w:t>
      </w:r>
    </w:p>
    <w:p w14:paraId="5EF8E9C3" w14:textId="77777777"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14:paraId="655E5692" w14:textId="77777777" w:rsidR="007245B5" w:rsidRDefault="007245B5" w:rsidP="007245B5">
      <w:pPr>
        <w:pStyle w:val="3"/>
      </w:pPr>
      <w:r>
        <w:t>Настройте маршрутизатор.</w:t>
      </w:r>
    </w:p>
    <w:p w14:paraId="6F2C029E" w14:textId="39D265FD" w:rsidR="007245B5" w:rsidRDefault="005638FE" w:rsidP="005638FE">
      <w:pPr>
        <w:pStyle w:val="BodyTextL25"/>
        <w:ind w:left="0" w:firstLine="720"/>
      </w:pPr>
      <w:r>
        <w:t>Назначил</w:t>
      </w:r>
      <w:r w:rsidR="007245B5">
        <w:t xml:space="preserve"> имя хоста и настройте основные параметры устройства.</w:t>
      </w:r>
    </w:p>
    <w:p w14:paraId="066D509A" w14:textId="77777777" w:rsidR="007245B5" w:rsidRDefault="007245B5" w:rsidP="007245B5">
      <w:pPr>
        <w:pStyle w:val="3"/>
      </w:pPr>
      <w:r>
        <w:t>Настройте коммутатор.</w:t>
      </w:r>
    </w:p>
    <w:p w14:paraId="2AB9D852" w14:textId="7409DF8F" w:rsidR="007245B5" w:rsidRPr="00203C52" w:rsidRDefault="007245B5" w:rsidP="005638FE">
      <w:pPr>
        <w:pStyle w:val="BodyTextL25"/>
        <w:ind w:firstLine="360"/>
      </w:pPr>
      <w:r>
        <w:t>Назнач</w:t>
      </w:r>
      <w:r w:rsidR="005638FE">
        <w:t>ил</w:t>
      </w:r>
      <w:r>
        <w:t xml:space="preserve"> имя хоста и настройте основные параметры устройства.</w:t>
      </w:r>
    </w:p>
    <w:p w14:paraId="36AC9A5B" w14:textId="77777777" w:rsidR="007245B5" w:rsidRDefault="007245B5" w:rsidP="007245B5">
      <w:pPr>
        <w:pStyle w:val="2"/>
      </w:pPr>
      <w:r>
        <w:t>Ручная настройка IPv6-адресов</w:t>
      </w:r>
    </w:p>
    <w:p w14:paraId="16AA635D" w14:textId="77777777" w:rsidR="007245B5" w:rsidRDefault="007245B5" w:rsidP="007245B5">
      <w:pPr>
        <w:pStyle w:val="3"/>
      </w:pPr>
      <w:r>
        <w:t>Назначьте IPv6-адреса интерфейсам Ethernet на R1.</w:t>
      </w:r>
    </w:p>
    <w:p w14:paraId="26CE9861" w14:textId="2B63BD6A" w:rsidR="0088527B" w:rsidRPr="005638FE" w:rsidRDefault="007245B5" w:rsidP="00856F53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4956F68F" w14:textId="4144372D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2001:db8:acad:a::1/64</w:t>
      </w:r>
    </w:p>
    <w:p w14:paraId="4EEDCEB2" w14:textId="0D65D832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2001:db8:acad:1::1/64</w:t>
      </w:r>
    </w:p>
    <w:p w14:paraId="53F851DB" w14:textId="7E9E36BA" w:rsidR="00376B5F" w:rsidRDefault="00376B5F" w:rsidP="00376B5F">
      <w:pPr>
        <w:pStyle w:val="ConfigWindow"/>
      </w:pPr>
      <w:r>
        <w:t>Откройте окно конфигурации</w:t>
      </w:r>
    </w:p>
    <w:p w14:paraId="1D7E6E1A" w14:textId="77777777" w:rsidR="007245B5" w:rsidRPr="005638FE" w:rsidRDefault="007245B5" w:rsidP="007245B5">
      <w:pPr>
        <w:pStyle w:val="SubStepAlpha"/>
      </w:pPr>
      <w:r>
        <w:t xml:space="preserve">Введите команду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чтобы проверить, назначен ли каждому интерфейсу корректный индивидуальный IPv6-адрес.</w:t>
      </w:r>
    </w:p>
    <w:p w14:paraId="5209ECC2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>R1#show ipv6 interface brief</w:t>
      </w:r>
    </w:p>
    <w:p w14:paraId="61CCA1A5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GigabitEthernet0/0/0    </w:t>
      </w:r>
      <w:proofErr w:type="gramStart"/>
      <w:r w:rsidRPr="0028048C">
        <w:rPr>
          <w:lang w:val="en-US"/>
        </w:rPr>
        <w:t xml:space="preserve">   [</w:t>
      </w:r>
      <w:proofErr w:type="gramEnd"/>
      <w:r w:rsidRPr="0028048C">
        <w:rPr>
          <w:lang w:val="en-US"/>
        </w:rPr>
        <w:t>up/up]</w:t>
      </w:r>
    </w:p>
    <w:p w14:paraId="0262289D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    FE80::</w:t>
      </w:r>
      <w:proofErr w:type="gramStart"/>
      <w:r w:rsidRPr="0028048C">
        <w:rPr>
          <w:lang w:val="en-US"/>
        </w:rPr>
        <w:t>230:F</w:t>
      </w:r>
      <w:proofErr w:type="gramEnd"/>
      <w:r w:rsidRPr="0028048C">
        <w:rPr>
          <w:lang w:val="en-US"/>
        </w:rPr>
        <w:t>2FF:FEDE:7701</w:t>
      </w:r>
    </w:p>
    <w:p w14:paraId="0ABCB135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    2001:DB</w:t>
      </w:r>
      <w:proofErr w:type="gramStart"/>
      <w:r w:rsidRPr="0028048C">
        <w:rPr>
          <w:lang w:val="en-US"/>
        </w:rPr>
        <w:t>8:ACAD</w:t>
      </w:r>
      <w:proofErr w:type="gramEnd"/>
      <w:r w:rsidRPr="0028048C">
        <w:rPr>
          <w:lang w:val="en-US"/>
        </w:rPr>
        <w:t>:A::1</w:t>
      </w:r>
    </w:p>
    <w:p w14:paraId="03E6EB24" w14:textId="77777777" w:rsidR="005638FE" w:rsidRPr="00C104C4" w:rsidRDefault="005638FE" w:rsidP="005638FE">
      <w:pPr>
        <w:pStyle w:val="CMD"/>
        <w:rPr>
          <w:lang w:val="en-US"/>
        </w:rPr>
      </w:pPr>
      <w:r w:rsidRPr="00C104C4">
        <w:rPr>
          <w:lang w:val="en-US"/>
        </w:rPr>
        <w:t xml:space="preserve">GigabitEthernet0/0/1    </w:t>
      </w:r>
      <w:proofErr w:type="gramStart"/>
      <w:r w:rsidRPr="00C104C4">
        <w:rPr>
          <w:lang w:val="en-US"/>
        </w:rPr>
        <w:t xml:space="preserve">   [</w:t>
      </w:r>
      <w:proofErr w:type="gramEnd"/>
      <w:r w:rsidRPr="00C104C4">
        <w:rPr>
          <w:lang w:val="en-US"/>
        </w:rPr>
        <w:t>up/up]</w:t>
      </w:r>
    </w:p>
    <w:p w14:paraId="79368558" w14:textId="75AF6BFB" w:rsidR="005638FE" w:rsidRPr="005638FE" w:rsidRDefault="005638FE" w:rsidP="005638FE">
      <w:pPr>
        <w:pStyle w:val="CMD"/>
        <w:rPr>
          <w:lang w:val="en-US"/>
        </w:rPr>
      </w:pPr>
      <w:r w:rsidRPr="00C104C4">
        <w:rPr>
          <w:lang w:val="en-US"/>
        </w:rPr>
        <w:t xml:space="preserve">    </w:t>
      </w:r>
      <w:r w:rsidRPr="0028048C">
        <w:rPr>
          <w:lang w:val="en-US"/>
        </w:rPr>
        <w:t>FE80::</w:t>
      </w:r>
      <w:proofErr w:type="gramStart"/>
      <w:r w:rsidRPr="0028048C">
        <w:rPr>
          <w:lang w:val="en-US"/>
        </w:rPr>
        <w:t>230:F</w:t>
      </w:r>
      <w:proofErr w:type="gramEnd"/>
      <w:r w:rsidRPr="0028048C">
        <w:rPr>
          <w:lang w:val="en-US"/>
        </w:rPr>
        <w:t>2FF:FEDE:7702</w:t>
      </w:r>
    </w:p>
    <w:p w14:paraId="03621DA3" w14:textId="77777777" w:rsidR="005638FE" w:rsidRPr="0028048C" w:rsidRDefault="005638FE" w:rsidP="005638FE">
      <w:pPr>
        <w:pStyle w:val="CMD"/>
        <w:rPr>
          <w:lang w:val="en-US"/>
        </w:rPr>
      </w:pPr>
      <w:r w:rsidRPr="0028048C">
        <w:rPr>
          <w:lang w:val="en-US"/>
        </w:rPr>
        <w:t xml:space="preserve">    2001:DB</w:t>
      </w:r>
      <w:proofErr w:type="gramStart"/>
      <w:r w:rsidRPr="0028048C">
        <w:rPr>
          <w:lang w:val="en-US"/>
        </w:rPr>
        <w:t>8:ACAD</w:t>
      </w:r>
      <w:proofErr w:type="gramEnd"/>
      <w:r w:rsidRPr="0028048C">
        <w:rPr>
          <w:lang w:val="en-US"/>
        </w:rPr>
        <w:t>:1::1</w:t>
      </w:r>
    </w:p>
    <w:p w14:paraId="1B57E746" w14:textId="77777777" w:rsidR="005638FE" w:rsidRPr="0028048C" w:rsidRDefault="005638FE" w:rsidP="005638FE">
      <w:pPr>
        <w:pStyle w:val="SubStepAlpha"/>
        <w:numPr>
          <w:ilvl w:val="0"/>
          <w:numId w:val="0"/>
        </w:numPr>
        <w:ind w:left="1440"/>
        <w:rPr>
          <w:lang w:val="en-US"/>
        </w:rPr>
      </w:pPr>
    </w:p>
    <w:p w14:paraId="00864E5E" w14:textId="1BAF155C" w:rsidR="007245B5" w:rsidRDefault="007245B5" w:rsidP="00041AD5">
      <w:pPr>
        <w:pStyle w:val="BodyTextL50"/>
      </w:pPr>
      <w:r w:rsidRPr="00614E6A">
        <w:lastRenderedPageBreak/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Pr="0058100B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79CE5B83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R1(config)#interface g0/0/0</w:t>
      </w:r>
    </w:p>
    <w:p w14:paraId="7C999E2B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FE80::1 link-local</w:t>
      </w:r>
    </w:p>
    <w:p w14:paraId="67E9181A" w14:textId="77777777" w:rsidR="0058100B" w:rsidRPr="0058100B" w:rsidRDefault="0058100B" w:rsidP="0058100B">
      <w:pPr>
        <w:pStyle w:val="CMD"/>
        <w:rPr>
          <w:lang w:val="en-US"/>
        </w:rPr>
      </w:pPr>
      <w:r w:rsidRPr="0058100B">
        <w:rPr>
          <w:lang w:val="en-US"/>
        </w:rPr>
        <w:t>R1(config-</w:t>
      </w:r>
      <w:proofErr w:type="gramStart"/>
      <w:r w:rsidRPr="0058100B">
        <w:rPr>
          <w:lang w:val="en-US"/>
        </w:rPr>
        <w:t>if)#</w:t>
      </w:r>
      <w:proofErr w:type="gramEnd"/>
      <w:r w:rsidRPr="0058100B">
        <w:rPr>
          <w:lang w:val="en-US"/>
        </w:rPr>
        <w:t xml:space="preserve">no shutdown </w:t>
      </w:r>
    </w:p>
    <w:p w14:paraId="744E8405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interface g0/0/1</w:t>
      </w:r>
    </w:p>
    <w:p w14:paraId="032BA736" w14:textId="77777777" w:rsidR="0058100B" w:rsidRPr="0028048C" w:rsidRDefault="0058100B" w:rsidP="0058100B">
      <w:pPr>
        <w:pStyle w:val="CMD"/>
        <w:rPr>
          <w:lang w:val="en-US"/>
        </w:rPr>
      </w:pPr>
      <w:r w:rsidRPr="0028048C">
        <w:rPr>
          <w:lang w:val="en-US"/>
        </w:rPr>
        <w:t>R1(config-</w:t>
      </w:r>
      <w:proofErr w:type="gramStart"/>
      <w:r w:rsidRPr="0028048C">
        <w:rPr>
          <w:lang w:val="en-US"/>
        </w:rPr>
        <w:t>if)#</w:t>
      </w:r>
      <w:proofErr w:type="gramEnd"/>
      <w:r w:rsidRPr="0028048C">
        <w:rPr>
          <w:lang w:val="en-US"/>
        </w:rPr>
        <w:t>ipv6 address FE80::1 link-local</w:t>
      </w:r>
    </w:p>
    <w:p w14:paraId="46D0BEDB" w14:textId="3CBA6B9A" w:rsidR="0058100B" w:rsidRDefault="0058100B" w:rsidP="0058100B">
      <w:pPr>
        <w:pStyle w:val="CMD"/>
        <w:rPr>
          <w:lang w:val="en-US"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no </w:t>
      </w:r>
      <w:proofErr w:type="spellStart"/>
      <w:r>
        <w:t>shutdown</w:t>
      </w:r>
      <w:proofErr w:type="spellEnd"/>
    </w:p>
    <w:p w14:paraId="1D9DFF29" w14:textId="77777777" w:rsidR="0058100B" w:rsidRPr="0058100B" w:rsidRDefault="0058100B" w:rsidP="0058100B">
      <w:pPr>
        <w:pStyle w:val="CMD"/>
        <w:rPr>
          <w:lang w:val="en-US"/>
        </w:rPr>
      </w:pPr>
    </w:p>
    <w:p w14:paraId="4ED431D9" w14:textId="77777777" w:rsidR="007F09B4" w:rsidRPr="007F09B4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>fe80::1.</w:t>
      </w:r>
    </w:p>
    <w:p w14:paraId="23199001" w14:textId="56FCD745" w:rsidR="007245B5" w:rsidRPr="0028048C" w:rsidRDefault="007245B5" w:rsidP="007F09B4">
      <w:pPr>
        <w:pStyle w:val="SubStepAlpha"/>
        <w:numPr>
          <w:ilvl w:val="0"/>
          <w:numId w:val="0"/>
        </w:numPr>
        <w:ind w:left="1080" w:hanging="360"/>
        <w:rPr>
          <w:bCs/>
        </w:rPr>
      </w:pPr>
    </w:p>
    <w:p w14:paraId="49CE04C8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R1#show ipv6 interface brief</w:t>
      </w:r>
    </w:p>
    <w:p w14:paraId="7F9A53AE" w14:textId="77777777" w:rsidR="007F09B4" w:rsidRPr="0028048C" w:rsidRDefault="007F09B4" w:rsidP="007F09B4">
      <w:pPr>
        <w:pStyle w:val="aff2"/>
        <w:spacing w:before="0" w:beforeAutospacing="0" w:after="0" w:afterAutospacing="0"/>
        <w:ind w:left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GigabitEthernet0/0/0 [up/up]</w:t>
      </w:r>
    </w:p>
    <w:p w14:paraId="5E89310C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FE80::1</w:t>
      </w:r>
    </w:p>
    <w:p w14:paraId="502B7658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:A::1</w:t>
      </w:r>
    </w:p>
    <w:p w14:paraId="2E67F7C5" w14:textId="77777777" w:rsidR="007F09B4" w:rsidRPr="0028048C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28048C">
        <w:rPr>
          <w:rFonts w:ascii="Courier New" w:eastAsia="Calibri" w:hAnsi="Courier New"/>
          <w:sz w:val="20"/>
          <w:szCs w:val="22"/>
          <w:lang w:val="en-US" w:eastAsia="en-US"/>
        </w:rPr>
        <w:t>GigabitEthernet0/0/1 [up/up]</w:t>
      </w:r>
    </w:p>
    <w:p w14:paraId="65990653" w14:textId="77777777" w:rsidR="007F09B4" w:rsidRPr="007F09B4" w:rsidRDefault="007F09B4" w:rsidP="007F09B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eastAsia="en-US"/>
        </w:rPr>
      </w:pPr>
      <w:r w:rsidRPr="007F09B4">
        <w:rPr>
          <w:rFonts w:ascii="Courier New" w:eastAsia="Calibri" w:hAnsi="Courier New"/>
          <w:sz w:val="20"/>
          <w:szCs w:val="22"/>
          <w:lang w:eastAsia="en-US"/>
        </w:rPr>
        <w:t>FE80::1</w:t>
      </w:r>
    </w:p>
    <w:p w14:paraId="1C00D003" w14:textId="3A947C1D" w:rsidR="007F09B4" w:rsidRPr="007F09B4" w:rsidRDefault="007F09B4" w:rsidP="007F09B4">
      <w:pPr>
        <w:pStyle w:val="SubStepAlpha"/>
        <w:numPr>
          <w:ilvl w:val="0"/>
          <w:numId w:val="0"/>
        </w:numPr>
        <w:ind w:firstLine="720"/>
        <w:rPr>
          <w:rFonts w:ascii="Courier New" w:hAnsi="Courier New"/>
        </w:rPr>
      </w:pPr>
      <w:r w:rsidRPr="007F09B4">
        <w:rPr>
          <w:rFonts w:ascii="Courier New" w:hAnsi="Courier New"/>
        </w:rPr>
        <w:t>2001:DB</w:t>
      </w:r>
      <w:proofErr w:type="gramStart"/>
      <w:r w:rsidRPr="007F09B4">
        <w:rPr>
          <w:rFonts w:ascii="Courier New" w:hAnsi="Courier New"/>
        </w:rPr>
        <w:t>8:ACAD</w:t>
      </w:r>
      <w:proofErr w:type="gramEnd"/>
      <w:r w:rsidRPr="007F09B4">
        <w:rPr>
          <w:rFonts w:ascii="Courier New" w:hAnsi="Courier New"/>
        </w:rPr>
        <w:t>:1::1</w:t>
      </w:r>
    </w:p>
    <w:p w14:paraId="2AF9D0BE" w14:textId="77777777" w:rsidR="007F09B4" w:rsidRPr="0028048C" w:rsidRDefault="007F09B4" w:rsidP="007F09B4">
      <w:pPr>
        <w:pStyle w:val="SubStepAlpha"/>
        <w:numPr>
          <w:ilvl w:val="0"/>
          <w:numId w:val="0"/>
        </w:numPr>
        <w:ind w:left="1080" w:hanging="360"/>
        <w:rPr>
          <w:bCs/>
        </w:rPr>
      </w:pPr>
    </w:p>
    <w:p w14:paraId="782EFB79" w14:textId="5D14BDC1" w:rsidR="007B4176" w:rsidRDefault="00376B5F" w:rsidP="007F09B4">
      <w:pPr>
        <w:pStyle w:val="ConfigWindow"/>
      </w:pPr>
      <w:r>
        <w:t xml:space="preserve">кройте окно </w:t>
      </w:r>
      <w:proofErr w:type="spellStart"/>
      <w:proofErr w:type="gramStart"/>
      <w:r>
        <w:t>настройки.</w:t>
      </w:r>
      <w:r w:rsidR="007B4176">
        <w:t>Вопрос</w:t>
      </w:r>
      <w:proofErr w:type="spellEnd"/>
      <w:proofErr w:type="gramEnd"/>
      <w:r w:rsidR="007B4176">
        <w:t>:</w:t>
      </w:r>
    </w:p>
    <w:p w14:paraId="065BDD28" w14:textId="59CCBCC3" w:rsidR="00271850" w:rsidRPr="00271850" w:rsidRDefault="007245B5" w:rsidP="00271850">
      <w:pPr>
        <w:pStyle w:val="BodyTextL50"/>
        <w:spacing w:before="0"/>
      </w:pPr>
      <w:r>
        <w:t>Какие группы многоадресной рассылки назначены интерфейсу G0/0</w:t>
      </w:r>
      <w:r w:rsidR="00271850" w:rsidRPr="00271850">
        <w:t>/0</w:t>
      </w:r>
      <w:r>
        <w:t>?</w:t>
      </w:r>
    </w:p>
    <w:p w14:paraId="68E2DBCA" w14:textId="77777777" w:rsidR="00271850" w:rsidRPr="00891B3E" w:rsidRDefault="00271850" w:rsidP="00271850">
      <w:pPr>
        <w:pStyle w:val="BodyTextL50"/>
        <w:spacing w:before="0"/>
        <w:rPr>
          <w:lang w:val="en-US"/>
        </w:rPr>
      </w:pPr>
      <w:proofErr w:type="spellStart"/>
      <w:r>
        <w:t>Назанчена</w:t>
      </w:r>
      <w:proofErr w:type="spellEnd"/>
      <w:r w:rsidRPr="00891B3E">
        <w:rPr>
          <w:lang w:val="en-US"/>
        </w:rPr>
        <w:t xml:space="preserve"> </w:t>
      </w:r>
      <w:r>
        <w:t>только</w:t>
      </w:r>
      <w:r w:rsidRPr="00891B3E">
        <w:rPr>
          <w:lang w:val="en-US"/>
        </w:rPr>
        <w:t xml:space="preserve"> 1 </w:t>
      </w:r>
      <w:r>
        <w:t>группа</w:t>
      </w:r>
      <w:r w:rsidRPr="00891B3E">
        <w:rPr>
          <w:lang w:val="en-US"/>
        </w:rPr>
        <w:t xml:space="preserve"> </w:t>
      </w:r>
      <w:r w:rsidRPr="00891B3E">
        <w:rPr>
          <w:lang w:val="en-US"/>
        </w:rPr>
        <w:t>FF02::1</w:t>
      </w:r>
    </w:p>
    <w:p w14:paraId="566CAFBA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R2#show ipv6 interface </w:t>
      </w:r>
      <w:proofErr w:type="spell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</w:t>
      </w:r>
      <w:proofErr w:type="spell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 0/0/0</w:t>
      </w:r>
    </w:p>
    <w:p w14:paraId="229E46DE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GigabitEthernet0/0/0 is administratively down, line protocol is down</w:t>
      </w:r>
    </w:p>
    <w:p w14:paraId="2D11736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IPv6 is tentative, link-local address is FE80::1 [TEN]</w:t>
      </w:r>
    </w:p>
    <w:p w14:paraId="11847469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No Virtual link-local address(es):</w:t>
      </w:r>
    </w:p>
    <w:p w14:paraId="217292A6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Global unicast address(es):</w:t>
      </w:r>
    </w:p>
    <w:p w14:paraId="4370AE1D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:A::1, subnet is 2001:DB8:ACAD:A::/64 [TEN]</w:t>
      </w:r>
    </w:p>
    <w:p w14:paraId="54D47722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Joined group address(es):</w:t>
      </w:r>
    </w:p>
    <w:p w14:paraId="75EB4311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color w:val="FF0000"/>
          <w:sz w:val="20"/>
          <w:szCs w:val="22"/>
          <w:lang w:val="en-US" w:eastAsia="en-US"/>
        </w:rPr>
        <w:t>FF02::1</w:t>
      </w:r>
    </w:p>
    <w:p w14:paraId="5D78DCB5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MTU is 1500 bytes</w:t>
      </w:r>
    </w:p>
    <w:p w14:paraId="00B7FD6D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ICMP error messages limited to one every 100 milliseconds</w:t>
      </w:r>
    </w:p>
    <w:p w14:paraId="2D81E0C4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ICMP redirects are enabled</w:t>
      </w:r>
    </w:p>
    <w:p w14:paraId="6A98927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ICMP </w:t>
      </w:r>
      <w:proofErr w:type="spell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unreachables</w:t>
      </w:r>
      <w:proofErr w:type="spell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 are sent</w:t>
      </w:r>
    </w:p>
    <w:p w14:paraId="7A37238C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ND DAD is enabled, number of DAD attempts: 1</w:t>
      </w:r>
    </w:p>
    <w:p w14:paraId="305BAB52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ND reachable time is 30000 milliseconds</w:t>
      </w:r>
    </w:p>
    <w:p w14:paraId="47C82D3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R2#</w:t>
      </w:r>
    </w:p>
    <w:p w14:paraId="657AD125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R2#</w:t>
      </w:r>
    </w:p>
    <w:p w14:paraId="33B66D8E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R2#</w:t>
      </w:r>
    </w:p>
    <w:p w14:paraId="7895B6C0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R2#show ipv6 interface </w:t>
      </w:r>
      <w:proofErr w:type="spell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</w:t>
      </w:r>
      <w:proofErr w:type="spell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 xml:space="preserve"> 0/0/1</w:t>
      </w:r>
    </w:p>
    <w:p w14:paraId="2290DF9C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GigabitEthernet0/0/1 is administratively down, line protocol is down</w:t>
      </w:r>
    </w:p>
    <w:p w14:paraId="2ADF20E4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IPv6 is tentative, link-local address is FE80::1 [TEN]</w:t>
      </w:r>
    </w:p>
    <w:p w14:paraId="4CFD8DAA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No Virtual link-local address(es):</w:t>
      </w:r>
    </w:p>
    <w:p w14:paraId="36308D7F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Global unicast address(es):</w:t>
      </w:r>
    </w:p>
    <w:p w14:paraId="7FB119B3" w14:textId="77777777" w:rsidR="00367120" w:rsidRP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:1::1, subnet is 2001:DB8:ACAD:1::/64 [TEN]</w:t>
      </w:r>
    </w:p>
    <w:p w14:paraId="4833DCB1" w14:textId="77777777" w:rsid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sz w:val="20"/>
          <w:szCs w:val="22"/>
          <w:lang w:val="en-US" w:eastAsia="en-US"/>
        </w:rPr>
        <w:t>Joined group address(es):</w:t>
      </w:r>
    </w:p>
    <w:p w14:paraId="3A66E9BD" w14:textId="0795979D" w:rsidR="00367120" w:rsidRDefault="0036712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  <w:r w:rsidRPr="00367120">
        <w:rPr>
          <w:rFonts w:ascii="Courier New" w:eastAsia="Calibri" w:hAnsi="Courier New"/>
          <w:color w:val="FF0000"/>
          <w:sz w:val="20"/>
          <w:szCs w:val="22"/>
          <w:lang w:val="en-US" w:eastAsia="en-US"/>
        </w:rPr>
        <w:t>FF02::1</w:t>
      </w:r>
    </w:p>
    <w:p w14:paraId="46422C6F" w14:textId="77777777" w:rsidR="00271850" w:rsidRDefault="0027185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</w:p>
    <w:p w14:paraId="2E70AB9F" w14:textId="77777777" w:rsidR="00271850" w:rsidRPr="00367120" w:rsidRDefault="00271850" w:rsidP="00367120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color w:val="FF0000"/>
          <w:sz w:val="20"/>
          <w:szCs w:val="22"/>
          <w:lang w:val="en-US" w:eastAsia="en-US"/>
        </w:rPr>
      </w:pPr>
    </w:p>
    <w:p w14:paraId="62AD7ECF" w14:textId="39D49659" w:rsidR="007245B5" w:rsidRPr="00B73926" w:rsidRDefault="00367120" w:rsidP="00367120">
      <w:pPr>
        <w:pStyle w:val="3"/>
      </w:pPr>
      <w:r w:rsidRPr="00C104C4">
        <w:rPr>
          <w:lang w:val="en-US"/>
        </w:rPr>
        <w:t xml:space="preserve"> </w:t>
      </w:r>
      <w:r w:rsidR="007245B5">
        <w:t>Активируйте IPv6-маршрутизацию на R1.</w:t>
      </w:r>
    </w:p>
    <w:p w14:paraId="34E6B4ED" w14:textId="01F2E720" w:rsidR="007245B5" w:rsidRPr="00382F46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14:paraId="083D9E84" w14:textId="586BCC86" w:rsidR="007B4176" w:rsidRDefault="007B4176" w:rsidP="007B4176">
      <w:pPr>
        <w:pStyle w:val="4"/>
      </w:pPr>
      <w:r>
        <w:t>Вопрос:</w:t>
      </w:r>
    </w:p>
    <w:p w14:paraId="4469FF96" w14:textId="77777777" w:rsidR="007B4176" w:rsidRPr="0028048C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14:paraId="1391B800" w14:textId="0B38FEE4" w:rsidR="00382F46" w:rsidRDefault="00382F46" w:rsidP="007B4176">
      <w:pPr>
        <w:pStyle w:val="BodyTextL50"/>
        <w:spacing w:before="0"/>
      </w:pPr>
      <w:r>
        <w:t>Нет.</w:t>
      </w:r>
    </w:p>
    <w:p w14:paraId="01CA6C4D" w14:textId="6EE013C7" w:rsidR="00382F46" w:rsidRPr="00382F46" w:rsidRDefault="00382F46" w:rsidP="00382F46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382F46">
        <w:rPr>
          <w:rFonts w:ascii="Courier New" w:eastAsia="Calibri" w:hAnsi="Courier New"/>
          <w:sz w:val="20"/>
          <w:szCs w:val="22"/>
          <w:lang w:val="en-US" w:eastAsia="en-US"/>
        </w:rPr>
        <w:t>IPv6 Address....................</w:t>
      </w:r>
      <w:proofErr w:type="gramStart"/>
      <w:r w:rsidRPr="00382F46">
        <w:rPr>
          <w:rFonts w:ascii="Courier New" w:eastAsia="Calibri" w:hAnsi="Courier New"/>
          <w:sz w:val="20"/>
          <w:szCs w:val="22"/>
          <w:lang w:val="en-US" w:eastAsia="en-US"/>
        </w:rPr>
        <w:t>: :</w:t>
      </w:r>
      <w:proofErr w:type="gramEnd"/>
      <w:r w:rsidRPr="00382F46">
        <w:rPr>
          <w:rFonts w:ascii="Courier New" w:eastAsia="Calibri" w:hAnsi="Courier New"/>
          <w:sz w:val="20"/>
          <w:szCs w:val="22"/>
          <w:lang w:val="en-US" w:eastAsia="en-US"/>
        </w:rPr>
        <w:t>:</w:t>
      </w:r>
    </w:p>
    <w:p w14:paraId="53AF2926" w14:textId="77777777" w:rsidR="00382F46" w:rsidRPr="00382F46" w:rsidRDefault="00382F46" w:rsidP="007B4176">
      <w:pPr>
        <w:pStyle w:val="BodyTextL50"/>
        <w:spacing w:before="0"/>
        <w:rPr>
          <w:lang w:val="en-US"/>
        </w:rPr>
      </w:pPr>
    </w:p>
    <w:p w14:paraId="4D8A348C" w14:textId="663A73CA" w:rsidR="007245B5" w:rsidRDefault="007245B5" w:rsidP="00041AD5">
      <w:pPr>
        <w:pStyle w:val="SubStepAlpha"/>
      </w:pPr>
      <w:r>
        <w:t>Активир</w:t>
      </w:r>
      <w:r w:rsidR="001375F7">
        <w:t xml:space="preserve">овал </w:t>
      </w:r>
      <w:r>
        <w:t xml:space="preserve">IPv6-маршрутизацию на R1 с помощью команды </w:t>
      </w:r>
      <w:r w:rsidRPr="00393F5F">
        <w:rPr>
          <w:b/>
        </w:rPr>
        <w:t xml:space="preserve">IPv6 </w:t>
      </w:r>
      <w:proofErr w:type="spellStart"/>
      <w:r w:rsidRPr="00393F5F">
        <w:rPr>
          <w:b/>
        </w:rPr>
        <w:t>unicast-routing</w:t>
      </w:r>
      <w:proofErr w:type="spellEnd"/>
      <w:r>
        <w:t>.</w:t>
      </w:r>
    </w:p>
    <w:p w14:paraId="5FD266F7" w14:textId="6C877F36"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3C380E8A" w14:textId="77777777" w:rsidR="007245B5" w:rsidRPr="00382F46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14:paraId="7CEC1B0D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C:\&gt;ipconfig</w:t>
      </w:r>
    </w:p>
    <w:p w14:paraId="08D6CD78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3951EEE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FastEthernet0 Connection:(default port)</w:t>
      </w:r>
    </w:p>
    <w:p w14:paraId="7AD05BFC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2665D659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 xml:space="preserve">Connection-specific DNS Suffix..: </w:t>
      </w:r>
    </w:p>
    <w:p w14:paraId="2BDCDB4A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Link-local IPv6 Address.........: FE80::2E0:8FFF:FE9B:97E5</w:t>
      </w:r>
    </w:p>
    <w:p w14:paraId="52D5803F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IPv6 Address....................: 2001:DB8:ACAD:1:2E0:8FFF:FE9B:97E5</w:t>
      </w:r>
    </w:p>
    <w:p w14:paraId="63A5CCF9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IPv4 Address....................: 0.0.0.0</w:t>
      </w:r>
    </w:p>
    <w:p w14:paraId="6AB54F5C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Subnet Mask.....................: 0.0.0.0</w:t>
      </w:r>
    </w:p>
    <w:p w14:paraId="48B273A2" w14:textId="77777777" w:rsidR="008A7523" w:rsidRPr="008A7523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8A7523">
        <w:rPr>
          <w:rFonts w:ascii="Courier New" w:eastAsia="Calibri" w:hAnsi="Courier New"/>
          <w:sz w:val="20"/>
          <w:szCs w:val="22"/>
          <w:lang w:val="en-US" w:eastAsia="en-US"/>
        </w:rPr>
        <w:t>Default Gateway.................: FE80::1</w:t>
      </w:r>
    </w:p>
    <w:p w14:paraId="1D7EB6A6" w14:textId="010AE752" w:rsidR="00382F46" w:rsidRPr="0028048C" w:rsidRDefault="008A7523" w:rsidP="008A7523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eastAsia="en-US"/>
        </w:rPr>
      </w:pPr>
      <w:r w:rsidRPr="0028048C">
        <w:rPr>
          <w:rFonts w:ascii="Courier New" w:eastAsia="Calibri" w:hAnsi="Courier New"/>
          <w:sz w:val="20"/>
          <w:szCs w:val="22"/>
          <w:lang w:eastAsia="en-US"/>
        </w:rPr>
        <w:t>0.0.0.0</w:t>
      </w:r>
    </w:p>
    <w:p w14:paraId="4D92A517" w14:textId="77777777" w:rsidR="00041AD5" w:rsidRDefault="00041AD5" w:rsidP="00041AD5">
      <w:pPr>
        <w:pStyle w:val="4"/>
      </w:pPr>
      <w:r>
        <w:t>Вопрос:</w:t>
      </w:r>
    </w:p>
    <w:p w14:paraId="0DD43ED9" w14:textId="77777777"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14:paraId="1A163402" w14:textId="21B9B4F2" w:rsidR="001375F7" w:rsidRPr="001375F7" w:rsidRDefault="001375F7" w:rsidP="00041AD5">
      <w:pPr>
        <w:pStyle w:val="BodyTextL50"/>
        <w:spacing w:before="0"/>
      </w:pPr>
      <w:r>
        <w:t xml:space="preserve">При включении </w:t>
      </w:r>
      <w:r w:rsidRPr="00393F5F">
        <w:rPr>
          <w:b/>
        </w:rPr>
        <w:t xml:space="preserve">IPv6 </w:t>
      </w:r>
      <w:proofErr w:type="spellStart"/>
      <w:r w:rsidRPr="00393F5F">
        <w:rPr>
          <w:b/>
        </w:rPr>
        <w:t>unicast-routing</w:t>
      </w:r>
      <w:proofErr w:type="spellEnd"/>
      <w:r>
        <w:t xml:space="preserve"> (SLAAC) </w:t>
      </w:r>
      <w:r>
        <w:rPr>
          <w:lang w:val="en-US"/>
        </w:rPr>
        <w:t>R</w:t>
      </w:r>
      <w:r w:rsidRPr="001375F7">
        <w:t xml:space="preserve">1 </w:t>
      </w:r>
      <w:r>
        <w:t xml:space="preserve">и хост начинают обмениваться </w:t>
      </w:r>
      <w:r>
        <w:rPr>
          <w:lang w:val="en-US"/>
        </w:rPr>
        <w:t>RS</w:t>
      </w:r>
      <w:r w:rsidRPr="001375F7">
        <w:t xml:space="preserve"> </w:t>
      </w:r>
      <w:r>
        <w:t>и</w:t>
      </w:r>
      <w:r w:rsidRPr="001375F7">
        <w:t xml:space="preserve"> </w:t>
      </w:r>
      <w:r>
        <w:rPr>
          <w:lang w:val="en-US"/>
        </w:rPr>
        <w:t>RA</w:t>
      </w:r>
      <w:r>
        <w:t xml:space="preserve"> сообщениями с данными для </w:t>
      </w:r>
      <w:proofErr w:type="spellStart"/>
      <w:r>
        <w:t>автоконфигурирования</w:t>
      </w:r>
      <w:proofErr w:type="spellEnd"/>
    </w:p>
    <w:p w14:paraId="7BE66209" w14:textId="77777777" w:rsidR="007245B5" w:rsidRDefault="007245B5" w:rsidP="00041AD5">
      <w:pPr>
        <w:pStyle w:val="3"/>
      </w:pPr>
      <w:r>
        <w:t>Назначьте IPv6-адреса интерфейсу управления (SVI) на S1.</w:t>
      </w:r>
    </w:p>
    <w:p w14:paraId="504BE4C9" w14:textId="77777777" w:rsidR="007245B5" w:rsidRPr="0042492A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канала.</w:t>
      </w:r>
    </w:p>
    <w:p w14:paraId="4686CFC7" w14:textId="77777777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S1(config)#int </w:t>
      </w:r>
      <w:proofErr w:type="spell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 1</w:t>
      </w:r>
    </w:p>
    <w:p w14:paraId="3CDDCD13" w14:textId="77777777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S1(config-</w:t>
      </w:r>
      <w:proofErr w:type="gram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if)#</w:t>
      </w:r>
      <w:proofErr w:type="gram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ipv6 </w:t>
      </w:r>
      <w:proofErr w:type="spell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addr</w:t>
      </w:r>
      <w:proofErr w:type="spell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 2001:db8:acad:1::b/64</w:t>
      </w:r>
    </w:p>
    <w:p w14:paraId="24112C31" w14:textId="77777777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S1(config-</w:t>
      </w:r>
      <w:proofErr w:type="gram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if)#</w:t>
      </w:r>
      <w:proofErr w:type="gram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ipv6 </w:t>
      </w:r>
      <w:proofErr w:type="spell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addr</w:t>
      </w:r>
      <w:proofErr w:type="spell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 xml:space="preserve"> fe80::2 link-local</w:t>
      </w:r>
    </w:p>
    <w:p w14:paraId="749FD78B" w14:textId="41D928EB" w:rsidR="0042492A" w:rsidRPr="0042492A" w:rsidRDefault="0042492A" w:rsidP="0042492A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S1(config-</w:t>
      </w:r>
      <w:proofErr w:type="gramStart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if)#</w:t>
      </w:r>
      <w:proofErr w:type="gramEnd"/>
      <w:r w:rsidRPr="0042492A">
        <w:rPr>
          <w:rFonts w:ascii="Courier New" w:eastAsia="Calibri" w:hAnsi="Courier New"/>
          <w:sz w:val="20"/>
          <w:szCs w:val="22"/>
          <w:lang w:val="en-US" w:eastAsia="en-US"/>
        </w:rPr>
        <w:t>no shutdown</w:t>
      </w:r>
    </w:p>
    <w:p w14:paraId="77F959A3" w14:textId="77777777" w:rsidR="0042492A" w:rsidRDefault="0042492A" w:rsidP="0042492A">
      <w:pPr>
        <w:pStyle w:val="SubStepAlpha"/>
        <w:numPr>
          <w:ilvl w:val="0"/>
          <w:numId w:val="0"/>
        </w:numPr>
        <w:ind w:left="720"/>
      </w:pPr>
    </w:p>
    <w:p w14:paraId="480CD5BB" w14:textId="77777777" w:rsidR="007245B5" w:rsidRPr="004C0309" w:rsidRDefault="007245B5" w:rsidP="00041AD5">
      <w:pPr>
        <w:pStyle w:val="SubStepAlpha"/>
      </w:pPr>
      <w:r>
        <w:t xml:space="preserve">Проверьте правильность назначения IPv6-адресов интерфейсу управления с помощью команды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vlan1.</w:t>
      </w:r>
    </w:p>
    <w:p w14:paraId="0122E18B" w14:textId="77777777" w:rsidR="004C0309" w:rsidRPr="0028048C" w:rsidRDefault="004C0309" w:rsidP="004C0309">
      <w:pPr>
        <w:pStyle w:val="SubStepAlpha"/>
        <w:numPr>
          <w:ilvl w:val="0"/>
          <w:numId w:val="0"/>
        </w:numPr>
        <w:ind w:left="720"/>
      </w:pPr>
    </w:p>
    <w:p w14:paraId="2D128DEC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 xml:space="preserve">S1#show ipv6 interface </w:t>
      </w:r>
      <w:proofErr w:type="spellStart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vlan</w:t>
      </w:r>
      <w:proofErr w:type="spellEnd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 xml:space="preserve"> 1</w:t>
      </w:r>
    </w:p>
    <w:p w14:paraId="3BDB6F86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Vlan1 is up, line protocol is up</w:t>
      </w:r>
    </w:p>
    <w:p w14:paraId="6C524AE2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IPv6 is enabled, link-local address is FE80::2</w:t>
      </w:r>
    </w:p>
    <w:p w14:paraId="2C0FACD3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No Virtual link-local address(es):</w:t>
      </w:r>
    </w:p>
    <w:p w14:paraId="7065E3B4" w14:textId="77777777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Global unicast address(es):</w:t>
      </w:r>
    </w:p>
    <w:p w14:paraId="71465485" w14:textId="0FDD746B" w:rsidR="004C0309" w:rsidRPr="004C0309" w:rsidRDefault="004C0309" w:rsidP="004C03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2001:DB</w:t>
      </w:r>
      <w:proofErr w:type="gramStart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4C0309">
        <w:rPr>
          <w:rFonts w:ascii="Courier New" w:eastAsia="Calibri" w:hAnsi="Courier New"/>
          <w:sz w:val="20"/>
          <w:szCs w:val="22"/>
          <w:lang w:val="en-US" w:eastAsia="en-US"/>
        </w:rPr>
        <w:t>:1::B, subnet is 2001:DB8:ACAD:1::/64</w:t>
      </w:r>
    </w:p>
    <w:p w14:paraId="5EF6B8FF" w14:textId="77777777" w:rsidR="004C0309" w:rsidRPr="004C0309" w:rsidRDefault="004C0309" w:rsidP="004C0309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42B49A6D" w14:textId="5FC8DF1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4D9E24D5" w14:textId="77777777" w:rsidR="007245B5" w:rsidRDefault="007245B5" w:rsidP="00041AD5">
      <w:pPr>
        <w:pStyle w:val="3"/>
      </w:pPr>
      <w:r>
        <w:t>Назначьте компьютерам статические IPv6-адреса.</w:t>
      </w:r>
    </w:p>
    <w:p w14:paraId="46F7D2A0" w14:textId="6D127B6D" w:rsidR="007245B5" w:rsidRPr="00F377D8" w:rsidRDefault="007245B5" w:rsidP="00041AD5">
      <w:pPr>
        <w:pStyle w:val="SubStepAlpha"/>
      </w:pPr>
      <w:r>
        <w:t>Откройте окно Свойства Ethernet для каждого ПК и назначьте адресацию IPv6.</w:t>
      </w:r>
    </w:p>
    <w:p w14:paraId="0B52C07D" w14:textId="77777777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5A89F8F0" w14:textId="580567E4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PC-A</w:t>
      </w:r>
    </w:p>
    <w:p w14:paraId="6ABF4666" w14:textId="0A021D6C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0E2F5DA1" wp14:editId="77D06EF3">
            <wp:extent cx="5320108" cy="1582310"/>
            <wp:effectExtent l="0" t="0" r="1270" b="5715"/>
            <wp:docPr id="106809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1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524" cy="15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856D" w14:textId="2BCA127F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02345E58" wp14:editId="4097FDCF">
            <wp:extent cx="5320030" cy="1596009"/>
            <wp:effectExtent l="0" t="0" r="1270" b="4445"/>
            <wp:docPr id="818574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74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779" cy="16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AB2" w14:textId="77777777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016CFBF3" w14:textId="1F433737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PC-B</w:t>
      </w:r>
    </w:p>
    <w:p w14:paraId="460006B7" w14:textId="566D1134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3139D4E1" wp14:editId="4E9E5F73">
            <wp:extent cx="5320030" cy="1541120"/>
            <wp:effectExtent l="0" t="0" r="1270" b="0"/>
            <wp:docPr id="6340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291" cy="1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A2E" w14:textId="7D1BA534" w:rsid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377D8">
        <w:rPr>
          <w:noProof/>
          <w:lang w:val="en-US"/>
        </w:rPr>
        <w:drawing>
          <wp:inline distT="0" distB="0" distL="0" distR="0" wp14:anchorId="289DB846" wp14:editId="24D32EB2">
            <wp:extent cx="5333867" cy="1502796"/>
            <wp:effectExtent l="0" t="0" r="635" b="0"/>
            <wp:docPr id="17045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7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576" cy="15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2E46" w14:textId="77777777" w:rsidR="00F377D8" w:rsidRPr="00F377D8" w:rsidRDefault="00F377D8" w:rsidP="00F377D8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2C581666" w14:textId="2EE292C5" w:rsidR="007245B5" w:rsidRDefault="007245B5" w:rsidP="00041AD5">
      <w:pPr>
        <w:pStyle w:val="SubStepAlpha"/>
      </w:pPr>
      <w: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</w:t>
      </w:r>
      <w:r w:rsidR="00B43DC4">
        <w:rPr>
          <w:lang w:val="en-US"/>
        </w:rPr>
        <w:t>A</w:t>
      </w:r>
      <w:r>
        <w:t>C</w:t>
      </w:r>
    </w:p>
    <w:p w14:paraId="4A600B77" w14:textId="26E03CEC" w:rsidR="007245B5" w:rsidRDefault="007245B5" w:rsidP="00041AD5">
      <w:pPr>
        <w:pStyle w:val="2"/>
      </w:pPr>
      <w:r>
        <w:t>Проверка сквозного подключения</w:t>
      </w:r>
    </w:p>
    <w:p w14:paraId="61A4A7D9" w14:textId="562F5030" w:rsidR="007245B5" w:rsidRPr="0028048C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14:paraId="0F49D323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C:\&gt;ping fe80::1</w:t>
      </w:r>
    </w:p>
    <w:p w14:paraId="1E3594FF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08A1C5B8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Pinging fe80::1 with 32 bytes of data:</w:t>
      </w:r>
    </w:p>
    <w:p w14:paraId="412AD778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2398F634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3E29FA0A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6B6A209B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6171C561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FE80::1: bytes=32 time&lt;1ms TTL=255</w:t>
      </w:r>
    </w:p>
    <w:p w14:paraId="64AE09CE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03BB0F70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 statistics for FE80::1:</w:t>
      </w:r>
    </w:p>
    <w:p w14:paraId="3A4BE8DF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Packets: Sent = 4, Received = 4, Lost = 0 (0% loss),</w:t>
      </w:r>
    </w:p>
    <w:p w14:paraId="0D317ACC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Approximate round trip times in milli-seconds:</w:t>
      </w:r>
    </w:p>
    <w:p w14:paraId="0CA9BD84" w14:textId="3E409809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Minimum = 0ms, Maximum = 0ms, Average = 0ms</w:t>
      </w:r>
    </w:p>
    <w:p w14:paraId="0B007866" w14:textId="77777777" w:rsidR="00B46109" w:rsidRPr="00B46109" w:rsidRDefault="00B46109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  <w:rPr>
          <w:lang w:val="en-US"/>
        </w:rPr>
      </w:pPr>
    </w:p>
    <w:p w14:paraId="04C824F3" w14:textId="450DDA1A" w:rsidR="007245B5" w:rsidRPr="0028048C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14:paraId="2686B906" w14:textId="77777777" w:rsidR="00B46109" w:rsidRPr="0028048C" w:rsidRDefault="00B46109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1F3E0C1F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C:\&gt;ping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</w:t>
      </w:r>
    </w:p>
    <w:p w14:paraId="2A63BD35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4F5E59B8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Pinging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 with 32 bytes of data:</w:t>
      </w:r>
    </w:p>
    <w:p w14:paraId="71A4BBE9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57C9D234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time=2019ms TTL=255</w:t>
      </w:r>
    </w:p>
    <w:p w14:paraId="7491F8C4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time&lt;1ms TTL=255</w:t>
      </w:r>
    </w:p>
    <w:p w14:paraId="1F017C47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time&lt;1ms TTL=255</w:t>
      </w:r>
    </w:p>
    <w:p w14:paraId="17097A0D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 bytes=32 time&lt;1ms TTL=255</w:t>
      </w:r>
    </w:p>
    <w:p w14:paraId="619BF86C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7962DD0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Ping statistics for 2001:DB</w:t>
      </w:r>
      <w:proofErr w:type="gramStart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:1::B:</w:t>
      </w:r>
    </w:p>
    <w:p w14:paraId="17685197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Packets: Sent = 4, Received = 4, Lost = 0 (0% loss),</w:t>
      </w:r>
    </w:p>
    <w:p w14:paraId="180EDD35" w14:textId="77777777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Approximate round trip times in milli-seconds:</w:t>
      </w:r>
    </w:p>
    <w:p w14:paraId="3336DD0A" w14:textId="0D48FB72" w:rsidR="00B46109" w:rsidRPr="00B46109" w:rsidRDefault="00B46109" w:rsidP="00B46109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B46109">
        <w:rPr>
          <w:rFonts w:ascii="Courier New" w:eastAsia="Calibri" w:hAnsi="Courier New"/>
          <w:sz w:val="20"/>
          <w:szCs w:val="22"/>
          <w:lang w:val="en-US" w:eastAsia="en-US"/>
        </w:rPr>
        <w:t>Minimum = 0ms, Maximum = 2019ms, Average = 504ms</w:t>
      </w:r>
    </w:p>
    <w:p w14:paraId="26EDD9FD" w14:textId="77777777" w:rsidR="00B46109" w:rsidRPr="00B46109" w:rsidRDefault="00B46109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0D3E2E16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proofErr w:type="spellStart"/>
      <w:r w:rsidRPr="00053207">
        <w:rPr>
          <w:b/>
        </w:rPr>
        <w:t>tracert</w:t>
      </w:r>
      <w:proofErr w:type="spellEnd"/>
      <w:r w:rsidRPr="00053207">
        <w:rPr>
          <w:b/>
        </w:rPr>
        <w:t xml:space="preserve"> </w:t>
      </w:r>
      <w:r>
        <w:t>на PC-A, чтобы проверить наличие сквозного подключения к PC-B.</w:t>
      </w:r>
    </w:p>
    <w:p w14:paraId="257AB120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  <w:r>
        <w:t>С PC-B отправьте эхо-запрос на PC-A.</w:t>
      </w:r>
    </w:p>
    <w:p w14:paraId="38B8E99C" w14:textId="2E7A83C8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>
        <w:rPr>
          <w:rFonts w:ascii="Courier New" w:eastAsia="Calibri" w:hAnsi="Courier New"/>
          <w:sz w:val="20"/>
          <w:szCs w:val="22"/>
          <w:lang w:val="en-US" w:eastAsia="en-US"/>
        </w:rPr>
        <w:t>&gt;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tracert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:a::3</w:t>
      </w:r>
    </w:p>
    <w:p w14:paraId="28E6E0DD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C4D33EF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Tracing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route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to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:a::3 over a maximum of 30 hops: </w:t>
      </w:r>
    </w:p>
    <w:p w14:paraId="78CE33C2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19A494D0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1 0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:1::1</w:t>
      </w:r>
    </w:p>
    <w:p w14:paraId="59EDA24A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2 0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0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ms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:A::3</w:t>
      </w:r>
    </w:p>
    <w:p w14:paraId="0C77C99A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4CEED84D" w14:textId="6A7DCED1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Trace complete.</w:t>
      </w:r>
    </w:p>
    <w:p w14:paraId="77FB7DBF" w14:textId="77777777" w:rsidR="00C104C4" w:rsidRPr="00C104C4" w:rsidRDefault="00C104C4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6EE9D5C4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  <w:r>
        <w:t>С PC-B отправьте эхо-запрос на локальный адрес канала G0/0 на R1.</w:t>
      </w:r>
    </w:p>
    <w:p w14:paraId="03EFA1CA" w14:textId="77777777" w:rsidR="00C104C4" w:rsidRDefault="00C104C4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4C98BAE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lastRenderedPageBreak/>
        <w:t>&gt;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ping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</w:t>
      </w:r>
    </w:p>
    <w:p w14:paraId="1A47112D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36ABC59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Pinging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 with 32 bytes of data:</w:t>
      </w:r>
    </w:p>
    <w:p w14:paraId="20C8635F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4299007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02B39D9E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3FB25558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3780EB7C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Reply from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 bytes=32 time&lt;1ms TTL=255</w:t>
      </w:r>
    </w:p>
    <w:p w14:paraId="67D6CEB5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</w:p>
    <w:p w14:paraId="36C4EDB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Ping statistics for 2001:DB</w:t>
      </w:r>
      <w:proofErr w:type="gram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8:ACAD</w:t>
      </w:r>
      <w:proofErr w:type="gram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:A::1:</w:t>
      </w:r>
    </w:p>
    <w:p w14:paraId="3BE057E7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Packets: Sent = 4, Received = 4, Lost = 0 (0% loss),</w:t>
      </w:r>
    </w:p>
    <w:p w14:paraId="28990B44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Approximate round trip times in milli-seconds:</w:t>
      </w:r>
    </w:p>
    <w:p w14:paraId="1251FB16" w14:textId="77777777" w:rsidR="00C104C4" w:rsidRPr="00C104C4" w:rsidRDefault="00C104C4" w:rsidP="00C104C4">
      <w:pPr>
        <w:pStyle w:val="aff2"/>
        <w:spacing w:before="0" w:beforeAutospacing="0" w:after="0" w:afterAutospacing="0"/>
        <w:ind w:firstLine="720"/>
        <w:rPr>
          <w:rFonts w:ascii="Courier New" w:eastAsia="Calibri" w:hAnsi="Courier New"/>
          <w:sz w:val="20"/>
          <w:szCs w:val="22"/>
          <w:lang w:val="en-US" w:eastAsia="en-US"/>
        </w:rPr>
      </w:pPr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Minimum = 0ms,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Maximum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= 0ms, </w:t>
      </w:r>
      <w:proofErr w:type="spellStart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>Average</w:t>
      </w:r>
      <w:proofErr w:type="spellEnd"/>
      <w:r w:rsidRPr="00C104C4">
        <w:rPr>
          <w:rFonts w:ascii="Courier New" w:eastAsia="Calibri" w:hAnsi="Courier New"/>
          <w:sz w:val="20"/>
          <w:szCs w:val="22"/>
          <w:lang w:val="en-US" w:eastAsia="en-US"/>
        </w:rPr>
        <w:t xml:space="preserve"> = 0ms</w:t>
      </w:r>
    </w:p>
    <w:p w14:paraId="79AAD574" w14:textId="77777777" w:rsidR="00C104C4" w:rsidRPr="00C104C4" w:rsidRDefault="00C104C4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  <w:rPr>
          <w:lang w:val="en-US"/>
        </w:rPr>
      </w:pPr>
    </w:p>
    <w:p w14:paraId="1BBAA270" w14:textId="3EBF2B94" w:rsidR="007245B5" w:rsidRDefault="007245B5" w:rsidP="00AD6B53">
      <w:pPr>
        <w:pStyle w:val="BodyTextL25"/>
      </w:pPr>
      <w:r>
        <w:rPr>
          <w:b/>
        </w:rPr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Default="007245B5" w:rsidP="00376B5F">
      <w:pPr>
        <w:pStyle w:val="1"/>
      </w:pPr>
      <w:r>
        <w:t>Вопросы для повторения</w:t>
      </w:r>
    </w:p>
    <w:p w14:paraId="4317D223" w14:textId="14138FB0" w:rsidR="007245B5" w:rsidRPr="008C38D4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14:paraId="2C3C9318" w14:textId="3696461C" w:rsidR="008C38D4" w:rsidRDefault="008C38D4" w:rsidP="008C38D4">
      <w:pPr>
        <w:pStyle w:val="ReflectionQ"/>
        <w:numPr>
          <w:ilvl w:val="0"/>
          <w:numId w:val="0"/>
        </w:numPr>
      </w:pPr>
      <w:r w:rsidRPr="008C38D4">
        <w:t>Каждый из интерфейсов подключен к отдельной локальной сети со своими пулами адресов.</w:t>
      </w:r>
    </w:p>
    <w:p w14:paraId="4414C214" w14:textId="77777777" w:rsidR="007245B5" w:rsidRPr="00C104C4" w:rsidRDefault="007245B5" w:rsidP="00041AD5">
      <w:pPr>
        <w:pStyle w:val="ReflectionQ"/>
      </w:pPr>
      <w:r>
        <w:t>Какой идентификатор подсети в индивидуальном IPv6-адресе 2001:db</w:t>
      </w:r>
      <w:proofErr w:type="gramStart"/>
      <w:r>
        <w:t>8:acad::</w:t>
      </w:r>
      <w:proofErr w:type="gramEnd"/>
      <w:r>
        <w:t>aaaa:1234/64?</w:t>
      </w:r>
    </w:p>
    <w:p w14:paraId="113988A2" w14:textId="44791F60" w:rsidR="00C104C4" w:rsidRPr="008C38D4" w:rsidRDefault="00C104C4" w:rsidP="00C104C4">
      <w:pPr>
        <w:pStyle w:val="ReflectionQ"/>
        <w:numPr>
          <w:ilvl w:val="0"/>
          <w:numId w:val="0"/>
        </w:numPr>
        <w:ind w:left="360"/>
      </w:pPr>
      <w:r>
        <w:t>2001:db</w:t>
      </w:r>
      <w:proofErr w:type="gramStart"/>
      <w:r>
        <w:t>8:acad</w:t>
      </w:r>
      <w:proofErr w:type="gramEnd"/>
      <w:r>
        <w:t>:</w:t>
      </w:r>
      <w:r w:rsidRPr="00271850">
        <w:rPr>
          <w:color w:val="FF0000"/>
          <w:lang w:val="en-US"/>
        </w:rPr>
        <w:t>0000</w:t>
      </w:r>
      <w:r w:rsidRPr="00C104C4">
        <w:rPr>
          <w:color w:val="FF0000"/>
          <w:lang w:val="en-US"/>
        </w:rPr>
        <w:t>:</w:t>
      </w:r>
      <w:r>
        <w:rPr>
          <w:lang w:val="en-US"/>
        </w:rPr>
        <w:t>0000:0000:</w:t>
      </w:r>
      <w:r>
        <w:t>aaaa:1234/64?</w:t>
      </w:r>
    </w:p>
    <w:p w14:paraId="58CD33EB" w14:textId="408938EF" w:rsidR="00041AD5" w:rsidRPr="00603503" w:rsidRDefault="008C38D4" w:rsidP="008C38D4">
      <w:pPr>
        <w:pStyle w:val="ReflectionQ"/>
        <w:numPr>
          <w:ilvl w:val="0"/>
          <w:numId w:val="0"/>
        </w:numPr>
      </w:pPr>
      <w:r>
        <w:rPr>
          <w:lang w:val="en-US"/>
        </w:rPr>
        <w:t>0000</w:t>
      </w:r>
    </w:p>
    <w:sectPr w:rsidR="00041AD5" w:rsidRPr="00603503" w:rsidSect="00E513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9E5A" w14:textId="77777777" w:rsidR="00E513E2" w:rsidRDefault="00E513E2" w:rsidP="00710659">
      <w:pPr>
        <w:spacing w:after="0" w:line="240" w:lineRule="auto"/>
      </w:pPr>
      <w:r>
        <w:separator/>
      </w:r>
    </w:p>
    <w:p w14:paraId="669BA8C0" w14:textId="77777777" w:rsidR="00E513E2" w:rsidRDefault="00E513E2"/>
  </w:endnote>
  <w:endnote w:type="continuationSeparator" w:id="0">
    <w:p w14:paraId="7EE6864D" w14:textId="77777777" w:rsidR="00E513E2" w:rsidRDefault="00E513E2" w:rsidP="00710659">
      <w:pPr>
        <w:spacing w:after="0" w:line="240" w:lineRule="auto"/>
      </w:pPr>
      <w:r>
        <w:continuationSeparator/>
      </w:r>
    </w:p>
    <w:p w14:paraId="6CBB3CD1" w14:textId="77777777" w:rsidR="00E513E2" w:rsidRDefault="00E51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5679" w14:textId="77777777" w:rsidR="00AD6B53" w:rsidRDefault="00AD6B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EE7D" w14:textId="1DC38382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104C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104C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35C0" w14:textId="14EC65D8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104C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104C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DA06" w14:textId="77777777" w:rsidR="00E513E2" w:rsidRDefault="00E513E2" w:rsidP="00710659">
      <w:pPr>
        <w:spacing w:after="0" w:line="240" w:lineRule="auto"/>
      </w:pPr>
      <w:r>
        <w:separator/>
      </w:r>
    </w:p>
    <w:p w14:paraId="746B1C0D" w14:textId="77777777" w:rsidR="00E513E2" w:rsidRDefault="00E513E2"/>
  </w:footnote>
  <w:footnote w:type="continuationSeparator" w:id="0">
    <w:p w14:paraId="0583508A" w14:textId="77777777" w:rsidR="00E513E2" w:rsidRDefault="00E513E2" w:rsidP="00710659">
      <w:pPr>
        <w:spacing w:after="0" w:line="240" w:lineRule="auto"/>
      </w:pPr>
      <w:r>
        <w:continuationSeparator/>
      </w:r>
    </w:p>
    <w:p w14:paraId="19B57F53" w14:textId="77777777" w:rsidR="00E513E2" w:rsidRDefault="00E513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67EC" w14:textId="77777777" w:rsidR="00AD6B53" w:rsidRDefault="00AD6B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D28287" w14:textId="710089F5" w:rsidR="00AD6B53" w:rsidRDefault="0028048C" w:rsidP="008402F2">
        <w:pPr>
          <w:pStyle w:val="PageHead"/>
        </w:pPr>
        <w:proofErr w:type="spellStart"/>
        <w:r>
          <w:t>otus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B0B" w14:textId="77777777"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5833654">
    <w:abstractNumId w:val="6"/>
  </w:num>
  <w:num w:numId="2" w16cid:durableId="219099577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88640038">
    <w:abstractNumId w:val="2"/>
  </w:num>
  <w:num w:numId="4" w16cid:durableId="158113847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08557471">
    <w:abstractNumId w:val="3"/>
  </w:num>
  <w:num w:numId="6" w16cid:durableId="833835023">
    <w:abstractNumId w:val="0"/>
  </w:num>
  <w:num w:numId="7" w16cid:durableId="1964650796">
    <w:abstractNumId w:val="1"/>
  </w:num>
  <w:num w:numId="8" w16cid:durableId="134377885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85744576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2135439356">
    <w:abstractNumId w:val="4"/>
  </w:num>
  <w:num w:numId="11" w16cid:durableId="1166436320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8250483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9468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5F7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AD2"/>
    <w:rsid w:val="001B67D8"/>
    <w:rsid w:val="001B6F95"/>
    <w:rsid w:val="001C05A1"/>
    <w:rsid w:val="001C1D9E"/>
    <w:rsid w:val="001C5998"/>
    <w:rsid w:val="001C7C3B"/>
    <w:rsid w:val="001D3AA7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1850"/>
    <w:rsid w:val="002768DC"/>
    <w:rsid w:val="0028048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474C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120"/>
    <w:rsid w:val="00372915"/>
    <w:rsid w:val="00376B5F"/>
    <w:rsid w:val="00382F4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E3A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2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8C2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309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638FE"/>
    <w:rsid w:val="00570A65"/>
    <w:rsid w:val="005762B1"/>
    <w:rsid w:val="00577CE5"/>
    <w:rsid w:val="00580456"/>
    <w:rsid w:val="00580E73"/>
    <w:rsid w:val="0058100B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53BD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9B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DF9"/>
    <w:rsid w:val="0084564F"/>
    <w:rsid w:val="00846494"/>
    <w:rsid w:val="00847B20"/>
    <w:rsid w:val="008509D3"/>
    <w:rsid w:val="00853418"/>
    <w:rsid w:val="00856A02"/>
    <w:rsid w:val="00856EBD"/>
    <w:rsid w:val="00856F53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7B"/>
    <w:rsid w:val="008852BA"/>
    <w:rsid w:val="00890108"/>
    <w:rsid w:val="00891B3E"/>
    <w:rsid w:val="00893877"/>
    <w:rsid w:val="0089532C"/>
    <w:rsid w:val="00896165"/>
    <w:rsid w:val="00896681"/>
    <w:rsid w:val="008A2749"/>
    <w:rsid w:val="008A3A90"/>
    <w:rsid w:val="008A7523"/>
    <w:rsid w:val="008A7873"/>
    <w:rsid w:val="008B06D4"/>
    <w:rsid w:val="008B4F20"/>
    <w:rsid w:val="008B68E7"/>
    <w:rsid w:val="008B7FFD"/>
    <w:rsid w:val="008C286A"/>
    <w:rsid w:val="008C2920"/>
    <w:rsid w:val="008C38D4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F4F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8CA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2B7A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DC4"/>
    <w:rsid w:val="00B43FE8"/>
    <w:rsid w:val="00B458E8"/>
    <w:rsid w:val="00B46109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4C4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705F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13E2"/>
    <w:rsid w:val="00E53F99"/>
    <w:rsid w:val="00E56510"/>
    <w:rsid w:val="00E62EA8"/>
    <w:rsid w:val="00E67A6E"/>
    <w:rsid w:val="00E67E8C"/>
    <w:rsid w:val="00E70096"/>
    <w:rsid w:val="00E71B43"/>
    <w:rsid w:val="00E739B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C763D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7D8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  <w:style w:type="paragraph" w:styleId="aff2">
    <w:name w:val="Normal (Web)"/>
    <w:basedOn w:val="a"/>
    <w:uiPriority w:val="99"/>
    <w:unhideWhenUsed/>
    <w:rsid w:val="005810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55B08"/>
    <w:rsid w:val="001C7905"/>
    <w:rsid w:val="001E47F3"/>
    <w:rsid w:val="00293FB6"/>
    <w:rsid w:val="0031474C"/>
    <w:rsid w:val="004022FC"/>
    <w:rsid w:val="00415089"/>
    <w:rsid w:val="00590B18"/>
    <w:rsid w:val="00591BD9"/>
    <w:rsid w:val="00777334"/>
    <w:rsid w:val="00917F4F"/>
    <w:rsid w:val="009E039F"/>
    <w:rsid w:val="00AC2B7A"/>
    <w:rsid w:val="00DD0200"/>
    <w:rsid w:val="00E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060AC-7EE1-4B46-9B29-F085E3EB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752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Настройка IPv6-адресов на сетевых устройствах</vt:lpstr>
      <vt:lpstr>Lab - Configure IPv6 Addresses on Network Devices</vt:lpstr>
    </vt:vector>
  </TitlesOfParts>
  <Company>Cisco Systems, Inc.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otus</dc:title>
  <dc:creator>SP</dc:creator>
  <dc:description>2013 г.</dc:description>
  <cp:lastModifiedBy>Sergey Podobed</cp:lastModifiedBy>
  <cp:revision>29</cp:revision>
  <cp:lastPrinted>2020-06-12T19:51:00Z</cp:lastPrinted>
  <dcterms:created xsi:type="dcterms:W3CDTF">2019-09-29T22:26:00Z</dcterms:created>
  <dcterms:modified xsi:type="dcterms:W3CDTF">2024-06-12T16:27:00Z</dcterms:modified>
</cp:coreProperties>
</file>