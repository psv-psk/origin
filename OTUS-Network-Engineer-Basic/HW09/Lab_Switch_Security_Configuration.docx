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1376" w14:textId="585B74E2" w:rsidR="004D36D7" w:rsidRDefault="00000000" w:rsidP="0007130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0F6C">
            <w:t>Лабораторная работа - Конфигурация безопасности коммутатора</w:t>
          </w:r>
        </w:sdtContent>
      </w:sdt>
      <w:r w:rsidR="00A10F6C">
        <w:rPr>
          <w:rStyle w:val="LabTitleInstVersred"/>
        </w:rPr>
        <w:t xml:space="preserve"> </w:t>
      </w:r>
    </w:p>
    <w:p w14:paraId="479FE4C8" w14:textId="77777777" w:rsidR="004E49FE" w:rsidRPr="004E49FE" w:rsidRDefault="004E49FE" w:rsidP="004E49FE">
      <w:pPr>
        <w:pStyle w:val="BodyTextL25"/>
      </w:pPr>
    </w:p>
    <w:p w14:paraId="1DA8EE63" w14:textId="77777777" w:rsidR="00D778DF" w:rsidRPr="00E70096" w:rsidRDefault="00D778DF">
      <w:pPr>
        <w:pStyle w:val="1"/>
      </w:pPr>
      <w:r>
        <w:t>Топология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1"/>
      </w:pPr>
      <w:r>
        <w:t>Таблица адресации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157"/>
        <w:gridCol w:w="2520"/>
        <w:gridCol w:w="2610"/>
        <w:gridCol w:w="2518"/>
      </w:tblGrid>
      <w:tr w:rsidR="00D778DF" w14:paraId="2D9A7632" w14:textId="77777777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Устройство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>
              <w:t>interface/vlan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>
              <w:t>IP-адрес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>
              <w:t>Маска подсети</w:t>
            </w:r>
          </w:p>
        </w:tc>
      </w:tr>
      <w:tr w:rsidR="00271C4F" w14:paraId="50C95D5B" w14:textId="77777777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>
              <w:t>192.168.10.1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>
              <w:t>255.255.255.0</w:t>
            </w:r>
          </w:p>
        </w:tc>
      </w:tr>
      <w:tr w:rsidR="00D778DF" w14:paraId="2FA38FBD" w14:textId="77777777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673BEF">
            <w:pPr>
              <w:pStyle w:val="ConfigWindow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 xml:space="preserve">Loopback 0 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10.10.1.1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>
              <w:t>192.168.10.201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>
              <w:t>192.168.10.202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</w:tbl>
    <w:p w14:paraId="1390079B" w14:textId="77777777" w:rsidR="00D778DF" w:rsidRDefault="00D778DF">
      <w:pPr>
        <w:pStyle w:val="1"/>
      </w:pPr>
      <w:r>
        <w:t>Цели</w:t>
      </w:r>
    </w:p>
    <w:p w14:paraId="17808FDD" w14:textId="4BEF12D8" w:rsidR="00257DD8" w:rsidRPr="004C0909" w:rsidRDefault="00257DD8" w:rsidP="00257DD8">
      <w:pPr>
        <w:pStyle w:val="BodyTextL25Bold"/>
      </w:pPr>
      <w:r>
        <w:t>Часть 1. Настройка основного сетевого устройства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>Создайте сеть.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Настройте маршрутизатор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Настройка и проверка основных параметров коммутатора</w:t>
      </w:r>
    </w:p>
    <w:p w14:paraId="1B881DFB" w14:textId="1B462DD5" w:rsidR="00257DD8" w:rsidRDefault="00257DD8" w:rsidP="00257DD8">
      <w:pPr>
        <w:pStyle w:val="BodyTextL25Bold"/>
      </w:pPr>
      <w:r>
        <w:t>Часть 2. Настройка сетей VLAN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t>Сконфигруриуйте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t>Сконфигруриуйте SVI для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Настройте VLAN 333 с именем Native на S1 и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lastRenderedPageBreak/>
        <w:t>Настройте VLAN 999 с именем ParkingLot на S1 и S2.</w:t>
      </w:r>
    </w:p>
    <w:p w14:paraId="511C2936" w14:textId="1E399D12" w:rsidR="00257DD8" w:rsidRDefault="00257DD8" w:rsidP="00257DD8">
      <w:pPr>
        <w:pStyle w:val="BodyTextL25Bold"/>
      </w:pPr>
      <w:r>
        <w:t>Часть 3: Настройки безопасности коммутатора.</w:t>
      </w:r>
    </w:p>
    <w:p w14:paraId="694703E7" w14:textId="3EF16054" w:rsidR="00271C4F" w:rsidRDefault="00A464CD" w:rsidP="00075EA9">
      <w:pPr>
        <w:pStyle w:val="Bulletlevel1"/>
      </w:pPr>
      <w:r>
        <w:t>Реализация магистральных соединений 802.1Q.</w:t>
      </w:r>
    </w:p>
    <w:p w14:paraId="0FBC7076" w14:textId="7E7AF181" w:rsidR="00A464CD" w:rsidRDefault="00A464CD" w:rsidP="00075EA9">
      <w:pPr>
        <w:pStyle w:val="Bulletlevel1"/>
      </w:pPr>
      <w:r>
        <w:t>Настройка портов доступа</w:t>
      </w:r>
    </w:p>
    <w:p w14:paraId="4D8FEF1A" w14:textId="7B1BFFC1" w:rsidR="00A464CD" w:rsidRDefault="00A464CD" w:rsidP="00075EA9">
      <w:pPr>
        <w:pStyle w:val="Bulletlevel1"/>
      </w:pPr>
      <w:r>
        <w:t>Безопасность неиспользуемых портов коммутатора</w:t>
      </w:r>
    </w:p>
    <w:p w14:paraId="0510032B" w14:textId="0126EB7A" w:rsidR="00A464CD" w:rsidRDefault="00A464CD" w:rsidP="005D429D">
      <w:pPr>
        <w:pStyle w:val="Bulletlevel1"/>
      </w:pPr>
      <w:r>
        <w:t>Документирование и реализация функций безопасности порта.</w:t>
      </w:r>
    </w:p>
    <w:p w14:paraId="4D246031" w14:textId="4368D510" w:rsidR="00A464CD" w:rsidRDefault="00A464CD" w:rsidP="00503D0D">
      <w:pPr>
        <w:pStyle w:val="Bulletlevel1"/>
      </w:pPr>
      <w:r>
        <w:t>Реализовать безопасность DHCP snooping .</w:t>
      </w:r>
    </w:p>
    <w:p w14:paraId="27C29005" w14:textId="4FA5F4EF" w:rsidR="00A464CD" w:rsidRDefault="00A464CD">
      <w:pPr>
        <w:pStyle w:val="Bulletlevel1"/>
      </w:pPr>
      <w:r>
        <w:t>Реализация PortFast и BPDU Guard</w:t>
      </w:r>
    </w:p>
    <w:p w14:paraId="5E2C4A8E" w14:textId="1886F440" w:rsidR="006948EF" w:rsidRPr="004C0909" w:rsidRDefault="00A464CD">
      <w:pPr>
        <w:pStyle w:val="Bulletlevel1"/>
      </w:pPr>
      <w:r>
        <w:t>Проверка сквозной связанности.</w:t>
      </w:r>
    </w:p>
    <w:p w14:paraId="643514F5" w14:textId="77777777" w:rsidR="00D778DF" w:rsidRDefault="00D778DF">
      <w:pPr>
        <w:pStyle w:val="1"/>
      </w:pPr>
      <w:r>
        <w:t>Общие сведения и сценарий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>
        <w:t>Это комплексная лабораторная работа, нацеленная на повторение ранее изученных функций безопасности уровня 2.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16.9.3 (образ universalk9). В лабораторных работах используются коммутаторы Cisco Catalyst 2960 с Cisco IOS версии 15.0(2)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287BC42E" w14:textId="77777777" w:rsidR="00D778DF" w:rsidRPr="00683036" w:rsidRDefault="00D778DF" w:rsidP="00D778DF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</w:t>
      </w:r>
    </w:p>
    <w:p w14:paraId="3F835506" w14:textId="77777777" w:rsidR="00D778DF" w:rsidRPr="00E70096" w:rsidRDefault="00D778DF">
      <w:pPr>
        <w:pStyle w:val="1"/>
      </w:pPr>
      <w:r>
        <w:t>Необходимые ресурсы</w:t>
      </w:r>
    </w:p>
    <w:p w14:paraId="2C619209" w14:textId="7FAB7A1A" w:rsidR="00334C33" w:rsidRDefault="00071307" w:rsidP="00334C33">
      <w:pPr>
        <w:pStyle w:val="Bulletlevel1"/>
      </w:pPr>
      <w:r>
        <w:t>1 Маршрутизатор (Cisco 4221 с универсальным образом Cisco IOS XE версии 16.9.3 или аналогичным)</w:t>
      </w:r>
    </w:p>
    <w:p w14:paraId="362C285B" w14:textId="77777777" w:rsidR="00334C33" w:rsidRDefault="00334C33" w:rsidP="00334C33">
      <w:pPr>
        <w:pStyle w:val="Bulletlevel1"/>
      </w:pPr>
      <w:r>
        <w:t>2 коммутатора (Cisco 2960 с операционной системой Cisco IOS 15.0(2) (образ lanbasek9) или аналогичная модель)</w:t>
      </w:r>
    </w:p>
    <w:p w14:paraId="5714F0AA" w14:textId="36730B50" w:rsidR="00334C33" w:rsidRDefault="00334C33" w:rsidP="00334C33">
      <w:pPr>
        <w:pStyle w:val="Bulletlevel1"/>
      </w:pPr>
      <w:r>
        <w:t>2 ПК (ОС Windows с программой эмуляции терминалов, такой как Tera Term)</w:t>
      </w:r>
    </w:p>
    <w:p w14:paraId="5961A025" w14:textId="77777777" w:rsidR="00334C33" w:rsidRDefault="00334C33" w:rsidP="00334C3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114984FC" w14:textId="77777777" w:rsidR="00457934" w:rsidRDefault="00334C33" w:rsidP="00457934">
      <w:pPr>
        <w:pStyle w:val="Bulletlevel1"/>
      </w:pPr>
      <w:r>
        <w:t>Кабели Ethernet, расположенные в соответствии с топологией</w:t>
      </w:r>
    </w:p>
    <w:p w14:paraId="4C7F6D58" w14:textId="77777777" w:rsidR="00125806" w:rsidRDefault="00125806">
      <w:pPr>
        <w:pStyle w:val="1"/>
      </w:pPr>
      <w:r>
        <w:t>Инструкции</w:t>
      </w:r>
    </w:p>
    <w:p w14:paraId="5EF9FAA5" w14:textId="59683EB8" w:rsidR="00142700" w:rsidRDefault="00142700">
      <w:pPr>
        <w:pStyle w:val="2"/>
      </w:pPr>
      <w:r>
        <w:t>Настройка основного сетевого устройства</w:t>
      </w:r>
    </w:p>
    <w:p w14:paraId="4F92B2D8" w14:textId="707826DC" w:rsidR="00103401" w:rsidRDefault="00142700" w:rsidP="00385511">
      <w:pPr>
        <w:pStyle w:val="3"/>
      </w:pPr>
      <w:r>
        <w:t>Создайте сеть.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Создайте сеть согласно топологии.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t>Инициализация устройств</w:t>
      </w:r>
    </w:p>
    <w:p w14:paraId="49E3D532" w14:textId="25551E30" w:rsidR="009B480B" w:rsidRDefault="009B3777" w:rsidP="00385511">
      <w:pPr>
        <w:pStyle w:val="3"/>
      </w:pPr>
      <w:r>
        <w:t>Настройте маршрутизатор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Загрузите следующий конфигурационный скрипт на R1.</w:t>
      </w:r>
    </w:p>
    <w:p w14:paraId="2D027E9C" w14:textId="4B9924CB" w:rsidR="00687E98" w:rsidRPr="004E49FE" w:rsidRDefault="00687E98" w:rsidP="00385511">
      <w:pPr>
        <w:pStyle w:val="ConfigWindow"/>
        <w:rPr>
          <w:lang w:val="en-US"/>
        </w:rPr>
      </w:pPr>
      <w:r>
        <w:t>Откройте</w:t>
      </w:r>
      <w:r w:rsidRPr="004E49FE">
        <w:rPr>
          <w:lang w:val="en-US"/>
        </w:rPr>
        <w:t xml:space="preserve"> </w:t>
      </w:r>
      <w:r>
        <w:t>окно</w:t>
      </w:r>
      <w:r w:rsidRPr="004E49FE">
        <w:rPr>
          <w:lang w:val="en-US"/>
        </w:rPr>
        <w:t xml:space="preserve"> </w:t>
      </w:r>
      <w:r>
        <w:t>конфигурации</w:t>
      </w:r>
    </w:p>
    <w:p w14:paraId="4A608BA9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enable</w:t>
      </w:r>
    </w:p>
    <w:p w14:paraId="74DAA09E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lastRenderedPageBreak/>
        <w:t>configure terminal</w:t>
      </w:r>
    </w:p>
    <w:p w14:paraId="0250BF85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hostname R1</w:t>
      </w:r>
    </w:p>
    <w:p w14:paraId="6ECFF701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no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domain lookup</w:t>
      </w:r>
    </w:p>
    <w:p w14:paraId="3B43C938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192.168.10.1 192.168.10.9</w:t>
      </w:r>
    </w:p>
    <w:p w14:paraId="328B2A75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192.168.10.201 192.168.10.202</w:t>
      </w:r>
    </w:p>
    <w:p w14:paraId="1FE89E6D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3A127FDC" w14:textId="77777777"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pool Students</w:t>
      </w:r>
    </w:p>
    <w:p w14:paraId="72BFE09A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network 192.168.10.0 255.255.255.0</w:t>
      </w:r>
    </w:p>
    <w:p w14:paraId="4618714D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default-router 192.168.10.1</w:t>
      </w:r>
    </w:p>
    <w:p w14:paraId="32BF6C78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domain-name CCNA2.Lab-11.6.1</w:t>
      </w:r>
    </w:p>
    <w:p w14:paraId="74B0F4BB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43A9B287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Loopback0</w:t>
      </w:r>
    </w:p>
    <w:p w14:paraId="6032C3FA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10.10.1.1 255.255.255.0</w:t>
      </w:r>
    </w:p>
    <w:p w14:paraId="16952CFB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73EB66E2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GigabitEthernet0/0/1</w:t>
      </w:r>
    </w:p>
    <w:p w14:paraId="28D6D3CE" w14:textId="77777777" w:rsidR="00307DC8" w:rsidRPr="004E49FE" w:rsidRDefault="00307DC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description Link to S1</w:t>
      </w:r>
    </w:p>
    <w:p w14:paraId="5488484C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relay information trusted</w:t>
      </w:r>
    </w:p>
    <w:p w14:paraId="0B4A69DF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192.168.10.1 255.255.255.0</w:t>
      </w:r>
    </w:p>
    <w:p w14:paraId="40CC56D2" w14:textId="77777777" w:rsidR="008151C9" w:rsidRPr="004E49FE" w:rsidRDefault="008151C9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no shutdown</w:t>
      </w:r>
    </w:p>
    <w:p w14:paraId="7A2B82B6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14:paraId="72428ACF" w14:textId="77777777"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4E49FE">
        <w:rPr>
          <w:lang w:val="en-US"/>
        </w:rP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4A7A9FE5" w14:textId="77777777" w:rsidR="00BE54EB" w:rsidRPr="00DC1A53" w:rsidRDefault="00BE54EB" w:rsidP="00385511">
      <w:pPr>
        <w:pStyle w:val="CMD"/>
      </w:pPr>
      <w:r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Проверьте текущую конфигурацию на R1, используя следующую команду:</w:t>
      </w:r>
    </w:p>
    <w:p w14:paraId="240D2402" w14:textId="77777777" w:rsidR="00880F79" w:rsidRPr="00880F79" w:rsidRDefault="00880F79" w:rsidP="00880F79">
      <w:pPr>
        <w:pStyle w:val="CMD"/>
        <w:rPr>
          <w:szCs w:val="22"/>
          <w:lang w:val="en-US"/>
        </w:rPr>
      </w:pPr>
      <w:r w:rsidRPr="00880F79">
        <w:rPr>
          <w:lang w:val="en-US"/>
        </w:rPr>
        <w:t>R1&gt;</w:t>
      </w:r>
      <w:proofErr w:type="spellStart"/>
      <w:r w:rsidRPr="00880F79">
        <w:rPr>
          <w:lang w:val="en-US"/>
        </w:rPr>
        <w:t>en</w:t>
      </w:r>
      <w:proofErr w:type="spellEnd"/>
    </w:p>
    <w:p w14:paraId="272B1361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Password: </w:t>
      </w:r>
    </w:p>
    <w:p w14:paraId="3A9341FC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R1#show </w:t>
      </w:r>
      <w:proofErr w:type="spellStart"/>
      <w:r w:rsidRPr="00880F79">
        <w:rPr>
          <w:lang w:val="en-US"/>
        </w:rPr>
        <w:t>ip</w:t>
      </w:r>
      <w:proofErr w:type="spellEnd"/>
      <w:r w:rsidRPr="00880F79">
        <w:rPr>
          <w:lang w:val="en-US"/>
        </w:rPr>
        <w:t xml:space="preserve"> interface brief</w:t>
      </w:r>
    </w:p>
    <w:p w14:paraId="3E5740E8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>Interface IP-</w:t>
      </w:r>
      <w:proofErr w:type="gramStart"/>
      <w:r w:rsidRPr="00880F79">
        <w:rPr>
          <w:lang w:val="en-US"/>
        </w:rPr>
        <w:t>Address</w:t>
      </w:r>
      <w:proofErr w:type="gramEnd"/>
      <w:r w:rsidRPr="00880F79">
        <w:rPr>
          <w:lang w:val="en-US"/>
        </w:rPr>
        <w:t xml:space="preserve"> OK? Method Status Protocol </w:t>
      </w:r>
    </w:p>
    <w:p w14:paraId="3461CE63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GigabitEthernet0/0/0 unassigned YES NVRAM up down </w:t>
      </w:r>
    </w:p>
    <w:p w14:paraId="27377818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GigabitEthernet0/0/1 192.168.10.1 YES manual up </w:t>
      </w:r>
      <w:proofErr w:type="spellStart"/>
      <w:r w:rsidRPr="00880F79">
        <w:rPr>
          <w:lang w:val="en-US"/>
        </w:rPr>
        <w:t>up</w:t>
      </w:r>
      <w:proofErr w:type="spellEnd"/>
      <w:r w:rsidRPr="00880F79">
        <w:rPr>
          <w:lang w:val="en-US"/>
        </w:rPr>
        <w:t xml:space="preserve"> </w:t>
      </w:r>
    </w:p>
    <w:p w14:paraId="1606F92D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GigabitEthernet0/0/2 unassigned YES unset up down </w:t>
      </w:r>
    </w:p>
    <w:p w14:paraId="2491FFA0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Loopback0 10.10.1.1 YES manual up </w:t>
      </w:r>
      <w:proofErr w:type="spellStart"/>
      <w:r w:rsidRPr="00880F79">
        <w:rPr>
          <w:lang w:val="en-US"/>
        </w:rPr>
        <w:t>up</w:t>
      </w:r>
      <w:proofErr w:type="spellEnd"/>
      <w:r w:rsidRPr="00880F79">
        <w:rPr>
          <w:lang w:val="en-US"/>
        </w:rPr>
        <w:t xml:space="preserve"> </w:t>
      </w:r>
    </w:p>
    <w:p w14:paraId="10087385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 xml:space="preserve">Vlan1 unassigned YES NVRAM administratively down </w:t>
      </w:r>
      <w:proofErr w:type="spellStart"/>
      <w:r w:rsidRPr="00880F79">
        <w:rPr>
          <w:lang w:val="en-US"/>
        </w:rPr>
        <w:t>down</w:t>
      </w:r>
      <w:proofErr w:type="spellEnd"/>
    </w:p>
    <w:p w14:paraId="04B3E76C" w14:textId="3853C1FD" w:rsidR="009B3777" w:rsidRDefault="009B3777" w:rsidP="00385511">
      <w:pPr>
        <w:pStyle w:val="3"/>
      </w:pPr>
      <w:r>
        <w:t>Настройка и проверка основных параметров коммутатора</w:t>
      </w:r>
    </w:p>
    <w:p w14:paraId="67B174A9" w14:textId="0C217BF1" w:rsidR="006D3F70" w:rsidRPr="00880F79" w:rsidRDefault="006D3F70" w:rsidP="00385511">
      <w:pPr>
        <w:pStyle w:val="SubStepAlpha"/>
        <w:numPr>
          <w:ilvl w:val="3"/>
          <w:numId w:val="5"/>
        </w:numPr>
      </w:pPr>
      <w:r>
        <w:t>Настройте описания интерфейса для портов, которые используются в S1 и S2.</w:t>
      </w:r>
    </w:p>
    <w:p w14:paraId="1F083192" w14:textId="77777777" w:rsidR="00880F79" w:rsidRPr="00880F79" w:rsidRDefault="00880F79" w:rsidP="00880F79">
      <w:pPr>
        <w:pStyle w:val="CMD"/>
        <w:rPr>
          <w:szCs w:val="22"/>
          <w:lang w:val="en-US"/>
        </w:rPr>
      </w:pPr>
      <w:r w:rsidRPr="00880F79">
        <w:rPr>
          <w:lang w:val="en-US"/>
        </w:rPr>
        <w:t>S1(config)#interface fa0/1</w:t>
      </w:r>
    </w:p>
    <w:p w14:paraId="18626D95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>S1(config-if)#description Link to S2</w:t>
      </w:r>
    </w:p>
    <w:p w14:paraId="1312A1CE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>S1(config-if)#interface fa0/6</w:t>
      </w:r>
    </w:p>
    <w:p w14:paraId="4CD629E9" w14:textId="77777777" w:rsidR="00880F79" w:rsidRP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>S1(config-if)#description Link to Users</w:t>
      </w:r>
    </w:p>
    <w:p w14:paraId="0F6F2626" w14:textId="4F12B3D3" w:rsidR="00880F79" w:rsidRDefault="00880F79" w:rsidP="00880F79">
      <w:pPr>
        <w:pStyle w:val="CMD"/>
        <w:rPr>
          <w:lang w:val="en-US"/>
        </w:rPr>
      </w:pPr>
      <w:r w:rsidRPr="00880F79">
        <w:rPr>
          <w:lang w:val="en-US"/>
        </w:rPr>
        <w:t>S1(config-</w:t>
      </w:r>
      <w:proofErr w:type="gramStart"/>
      <w:r w:rsidRPr="00880F79">
        <w:rPr>
          <w:lang w:val="en-US"/>
        </w:rPr>
        <w:t>if)#</w:t>
      </w:r>
      <w:proofErr w:type="gramEnd"/>
    </w:p>
    <w:p w14:paraId="6076AA6B" w14:textId="77777777" w:rsidR="00671DCD" w:rsidRDefault="00671DCD" w:rsidP="00880F79">
      <w:pPr>
        <w:pStyle w:val="CMD"/>
        <w:rPr>
          <w:lang w:val="en-US"/>
        </w:rPr>
      </w:pPr>
    </w:p>
    <w:p w14:paraId="4828E5FC" w14:textId="282F8D4E" w:rsidR="00C44C12" w:rsidRPr="00671DCD" w:rsidRDefault="00C44C12" w:rsidP="00C44C12">
      <w:pPr>
        <w:pStyle w:val="SubStepAlpha"/>
      </w:pPr>
      <w:r>
        <w:t>Установите для шлюза по умолчанию для VLAN управления значение 192.168.10.1 на обоих коммутаторах.</w:t>
      </w:r>
    </w:p>
    <w:p w14:paraId="43214B77" w14:textId="77777777" w:rsidR="00671DCD" w:rsidRPr="00671DCD" w:rsidRDefault="00671DCD" w:rsidP="00671DCD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671DCD">
        <w:rPr>
          <w:rFonts w:ascii="Courier New" w:eastAsia="Calibri" w:hAnsi="Courier New"/>
          <w:sz w:val="20"/>
          <w:szCs w:val="22"/>
          <w:lang w:val="en-US" w:eastAsia="en-US"/>
        </w:rPr>
        <w:t>S1(config)#ip default-gateway 192.168.10.1</w:t>
      </w:r>
    </w:p>
    <w:p w14:paraId="6F58ED8B" w14:textId="77777777" w:rsidR="00671DCD" w:rsidRPr="00671DCD" w:rsidRDefault="00671DCD" w:rsidP="00671DCD">
      <w:pPr>
        <w:pStyle w:val="CMD"/>
        <w:rPr>
          <w:lang w:val="en-US"/>
        </w:rPr>
      </w:pPr>
      <w:r w:rsidRPr="00671DCD">
        <w:rPr>
          <w:lang w:val="en-US"/>
        </w:rPr>
        <w:lastRenderedPageBreak/>
        <w:t>S1(config)#copy run startup-config</w:t>
      </w:r>
    </w:p>
    <w:p w14:paraId="3EFAE00C" w14:textId="77777777" w:rsidR="00671DCD" w:rsidRPr="00671DCD" w:rsidRDefault="00671DCD" w:rsidP="00671DCD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08DAF6E6" w14:textId="0E48ACFA" w:rsidR="00C13979" w:rsidRPr="00295DFA" w:rsidRDefault="00C44C12">
      <w:pPr>
        <w:pStyle w:val="2"/>
      </w:pPr>
      <w:r>
        <w:t>Настройка сетей VLAN на коммутаторах.</w:t>
      </w:r>
    </w:p>
    <w:p w14:paraId="72B85C71" w14:textId="5C1CC28C" w:rsidR="00C44C12" w:rsidRDefault="00C44C12" w:rsidP="00385511">
      <w:pPr>
        <w:pStyle w:val="3"/>
      </w:pPr>
      <w:r>
        <w:t>Сконфигруриуйте VLAN 10.</w:t>
      </w:r>
    </w:p>
    <w:p w14:paraId="3FB4A5C8" w14:textId="1246D35D" w:rsidR="00985759" w:rsidRDefault="00073E84" w:rsidP="00385511">
      <w:pPr>
        <w:pStyle w:val="BodyTextL25"/>
        <w:rPr>
          <w:b/>
          <w:lang w:val="en-US"/>
        </w:rPr>
      </w:pPr>
      <w:r>
        <w:t xml:space="preserve">Добавьте VLAN 10 на S1 и S2 и назовите VLAN - </w:t>
      </w:r>
      <w:r>
        <w:rPr>
          <w:b/>
        </w:rPr>
        <w:t>Management.</w:t>
      </w:r>
    </w:p>
    <w:p w14:paraId="51DBF87F" w14:textId="77777777" w:rsidR="000719B4" w:rsidRPr="000719B4" w:rsidRDefault="000719B4" w:rsidP="000719B4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S1(config)#vlan 10</w:t>
      </w:r>
    </w:p>
    <w:p w14:paraId="70409CEA" w14:textId="7ED8F45A" w:rsidR="000719B4" w:rsidRDefault="000719B4" w:rsidP="000719B4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spellStart"/>
      <w:proofErr w:type="gramStart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)#</w:t>
      </w:r>
      <w:proofErr w:type="gramEnd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name Management</w:t>
      </w:r>
    </w:p>
    <w:p w14:paraId="7984D4B1" w14:textId="77777777" w:rsidR="000719B4" w:rsidRDefault="000719B4" w:rsidP="000719B4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26E0F651" w14:textId="37F100A1" w:rsidR="000719B4" w:rsidRPr="000719B4" w:rsidRDefault="000719B4" w:rsidP="000719B4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S</w:t>
      </w:r>
      <w:r>
        <w:rPr>
          <w:rFonts w:ascii="Courier New" w:eastAsia="Calibri" w:hAnsi="Courier New"/>
          <w:sz w:val="20"/>
          <w:szCs w:val="22"/>
          <w:lang w:val="en-US" w:eastAsia="en-US"/>
        </w:rPr>
        <w:t>2</w:t>
      </w: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(config)#vlan 10</w:t>
      </w:r>
    </w:p>
    <w:p w14:paraId="7B2B943F" w14:textId="4AE93C33" w:rsidR="000719B4" w:rsidRPr="000719B4" w:rsidRDefault="000719B4" w:rsidP="000719B4">
      <w:pPr>
        <w:pStyle w:val="aff0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S</w:t>
      </w:r>
      <w:r>
        <w:rPr>
          <w:rFonts w:ascii="Courier New" w:eastAsia="Calibri" w:hAnsi="Courier New"/>
          <w:sz w:val="20"/>
          <w:szCs w:val="22"/>
          <w:lang w:val="en-US" w:eastAsia="en-US"/>
        </w:rPr>
        <w:t>2</w:t>
      </w:r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(config-</w:t>
      </w:r>
      <w:proofErr w:type="spellStart"/>
      <w:proofErr w:type="gramStart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)#</w:t>
      </w:r>
      <w:proofErr w:type="gramEnd"/>
      <w:r w:rsidRPr="000719B4">
        <w:rPr>
          <w:rFonts w:ascii="Courier New" w:eastAsia="Calibri" w:hAnsi="Courier New"/>
          <w:sz w:val="20"/>
          <w:szCs w:val="22"/>
          <w:lang w:val="en-US" w:eastAsia="en-US"/>
        </w:rPr>
        <w:t>name Management</w:t>
      </w:r>
    </w:p>
    <w:p w14:paraId="0B216CD7" w14:textId="77777777" w:rsidR="00073E84" w:rsidRDefault="00C44C12" w:rsidP="00385511">
      <w:pPr>
        <w:pStyle w:val="3"/>
      </w:pPr>
      <w:proofErr w:type="spellStart"/>
      <w:r>
        <w:t>Сконфигруриуйте</w:t>
      </w:r>
      <w:proofErr w:type="spellEnd"/>
      <w:r>
        <w:t xml:space="preserve"> SVI для VLAN 10.</w:t>
      </w:r>
    </w:p>
    <w:p w14:paraId="23B04FEF" w14:textId="3DD68090" w:rsidR="00C44C12" w:rsidRDefault="00073E84" w:rsidP="00385511">
      <w:pPr>
        <w:pStyle w:val="BodyTextL25"/>
      </w:pPr>
      <w:r>
        <w:t>Настройте IP-адрес в соответствии с таблицей адресации для SVI для VLAN 10 на S1 и S2. Включите интерфейсы SVI и предоставьте описание для интерфейса.</w:t>
      </w:r>
    </w:p>
    <w:p w14:paraId="28C71C05" w14:textId="16A8A7FE" w:rsidR="00C44C12" w:rsidRDefault="00C44C12" w:rsidP="00385511">
      <w:pPr>
        <w:pStyle w:val="3"/>
        <w:rPr>
          <w:lang w:val="en-US"/>
        </w:rPr>
      </w:pPr>
      <w:r>
        <w:t>Настройте VLAN 333 с именем Native на S1 и S2.</w:t>
      </w:r>
    </w:p>
    <w:p w14:paraId="0726BCE6" w14:textId="77777777" w:rsidR="00E70AF8" w:rsidRPr="00E70AF8" w:rsidRDefault="00E70AF8" w:rsidP="00E70AF8">
      <w:pPr>
        <w:pStyle w:val="aff0"/>
        <w:spacing w:before="0" w:beforeAutospacing="0" w:after="0" w:afterAutospacing="0"/>
        <w:rPr>
          <w:rFonts w:ascii="Courier New" w:eastAsia="Calibri" w:hAnsi="Courier New"/>
          <w:sz w:val="20"/>
          <w:szCs w:val="22"/>
          <w:lang w:val="en-US" w:eastAsia="en-US"/>
        </w:rPr>
      </w:pPr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S2(config)#vlan 333</w:t>
      </w:r>
    </w:p>
    <w:p w14:paraId="7B310182" w14:textId="7429790D" w:rsidR="00E70AF8" w:rsidRPr="00E70AF8" w:rsidRDefault="00E70AF8" w:rsidP="00E70AF8">
      <w:pPr>
        <w:rPr>
          <w:rFonts w:ascii="Courier New" w:eastAsia="Calibri" w:hAnsi="Courier New"/>
          <w:sz w:val="20"/>
          <w:szCs w:val="22"/>
          <w:lang w:val="en-US" w:eastAsia="en-US"/>
        </w:rPr>
      </w:pPr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S2(config-</w:t>
      </w:r>
      <w:proofErr w:type="spellStart"/>
      <w:proofErr w:type="gramStart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)#</w:t>
      </w:r>
      <w:proofErr w:type="gram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name Native</w:t>
      </w:r>
    </w:p>
    <w:p w14:paraId="3F440269" w14:textId="60BCC295" w:rsidR="00E95C37" w:rsidRDefault="00E95C37" w:rsidP="00385511">
      <w:pPr>
        <w:pStyle w:val="3"/>
        <w:rPr>
          <w:lang w:val="en-US"/>
        </w:rPr>
      </w:pPr>
      <w:r>
        <w:t>Настройте VLAN 999 с именем ParkingLot на S1 и S2.</w:t>
      </w:r>
    </w:p>
    <w:p w14:paraId="75F9B519" w14:textId="77777777" w:rsidR="00E70AF8" w:rsidRPr="00E70AF8" w:rsidRDefault="00E70AF8" w:rsidP="00E70AF8">
      <w:pPr>
        <w:pStyle w:val="aff0"/>
        <w:spacing w:before="0" w:beforeAutospacing="0" w:after="0" w:afterAutospacing="0"/>
        <w:rPr>
          <w:rFonts w:ascii="Courier New" w:eastAsia="Calibri" w:hAnsi="Courier New"/>
          <w:sz w:val="20"/>
          <w:szCs w:val="22"/>
          <w:lang w:val="en-US" w:eastAsia="en-US"/>
        </w:rPr>
      </w:pPr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S2(config-</w:t>
      </w:r>
      <w:proofErr w:type="spellStart"/>
      <w:proofErr w:type="gramStart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)#</w:t>
      </w:r>
      <w:proofErr w:type="gram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vlan 999</w:t>
      </w:r>
    </w:p>
    <w:p w14:paraId="7B083F99" w14:textId="07A58276" w:rsidR="00E70AF8" w:rsidRPr="00E70AF8" w:rsidRDefault="00E70AF8" w:rsidP="00E70AF8">
      <w:pPr>
        <w:pStyle w:val="aff0"/>
        <w:spacing w:before="0" w:beforeAutospacing="0" w:after="0" w:afterAutospacing="0"/>
        <w:rPr>
          <w:rFonts w:ascii="Courier New" w:eastAsia="Calibri" w:hAnsi="Courier New"/>
          <w:sz w:val="20"/>
          <w:szCs w:val="22"/>
          <w:lang w:val="en-US" w:eastAsia="en-US"/>
        </w:rPr>
      </w:pPr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S2(config-</w:t>
      </w:r>
      <w:proofErr w:type="spellStart"/>
      <w:proofErr w:type="gramStart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)#</w:t>
      </w:r>
      <w:proofErr w:type="gramEnd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 xml:space="preserve">name </w:t>
      </w:r>
      <w:proofErr w:type="spellStart"/>
      <w:r w:rsidRPr="00E70AF8">
        <w:rPr>
          <w:rFonts w:ascii="Courier New" w:eastAsia="Calibri" w:hAnsi="Courier New"/>
          <w:sz w:val="20"/>
          <w:szCs w:val="22"/>
          <w:lang w:val="en-US" w:eastAsia="en-US"/>
        </w:rPr>
        <w:t>ParkingLot</w:t>
      </w:r>
      <w:proofErr w:type="spellEnd"/>
    </w:p>
    <w:p w14:paraId="6BAB9119" w14:textId="74770BF5" w:rsidR="00C44C12" w:rsidRDefault="00295DFA" w:rsidP="006948EF">
      <w:pPr>
        <w:pStyle w:val="2"/>
      </w:pPr>
      <w:r>
        <w:t>Настройки безопасности коммутатора.</w:t>
      </w:r>
    </w:p>
    <w:p w14:paraId="51498212" w14:textId="296870FD" w:rsidR="00231DCA" w:rsidRDefault="00A11C5A" w:rsidP="00385511">
      <w:pPr>
        <w:pStyle w:val="3"/>
      </w:pPr>
      <w:r>
        <w:t>Релизация магистральных соединений 802.1Q.</w:t>
      </w:r>
    </w:p>
    <w:p w14:paraId="26B82D07" w14:textId="005F03FA" w:rsidR="008C579F" w:rsidRDefault="008C579F" w:rsidP="0013110C">
      <w:pPr>
        <w:pStyle w:val="SubStepAlpha"/>
      </w:pPr>
      <w:r>
        <w:t>Настройте все магистральные порты Fa0/1 на обоих коммутаторах для использования VLAN 333 в качестве native VLAN.</w:t>
      </w:r>
    </w:p>
    <w:p w14:paraId="36CA412B" w14:textId="4A00DC42" w:rsidR="008C579F" w:rsidRPr="00A25885" w:rsidRDefault="008C579F">
      <w:pPr>
        <w:pStyle w:val="SubStepAlpha"/>
      </w:pPr>
      <w:r>
        <w:t xml:space="preserve">Убедитесь, что режим </w:t>
      </w:r>
      <w:proofErr w:type="spellStart"/>
      <w:r>
        <w:t>транкинга</w:t>
      </w:r>
      <w:proofErr w:type="spellEnd"/>
      <w:r>
        <w:t xml:space="preserve"> успешно настроен на всех коммутаторах.</w:t>
      </w:r>
    </w:p>
    <w:p w14:paraId="60BD7ABF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S1#sh interface trunk</w:t>
      </w:r>
    </w:p>
    <w:p w14:paraId="601AD809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Mode         </w:t>
      </w:r>
      <w:proofErr w:type="gramStart"/>
      <w:r w:rsidRPr="002F14A1">
        <w:rPr>
          <w:lang w:val="en-US"/>
        </w:rPr>
        <w:t>Encapsulation  Status</w:t>
      </w:r>
      <w:proofErr w:type="gramEnd"/>
      <w:r w:rsidRPr="002F14A1">
        <w:rPr>
          <w:lang w:val="en-US"/>
        </w:rPr>
        <w:t xml:space="preserve">        Native </w:t>
      </w:r>
      <w:proofErr w:type="spellStart"/>
      <w:r w:rsidRPr="002F14A1">
        <w:rPr>
          <w:lang w:val="en-US"/>
        </w:rPr>
        <w:t>vlan</w:t>
      </w:r>
      <w:proofErr w:type="spellEnd"/>
    </w:p>
    <w:p w14:paraId="00DECBA2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Fa0/1       on           802.1q         </w:t>
      </w:r>
      <w:proofErr w:type="spellStart"/>
      <w:r w:rsidRPr="002F14A1">
        <w:rPr>
          <w:lang w:val="en-US"/>
        </w:rPr>
        <w:t>trunking</w:t>
      </w:r>
      <w:proofErr w:type="spellEnd"/>
      <w:r w:rsidRPr="002F14A1">
        <w:rPr>
          <w:lang w:val="en-US"/>
        </w:rPr>
        <w:t xml:space="preserve">      333</w:t>
      </w:r>
    </w:p>
    <w:p w14:paraId="7E36AAB6" w14:textId="77777777" w:rsidR="002F14A1" w:rsidRPr="002F14A1" w:rsidRDefault="002F14A1" w:rsidP="002F14A1">
      <w:pPr>
        <w:pStyle w:val="CMDOutput"/>
        <w:rPr>
          <w:lang w:val="en-US"/>
        </w:rPr>
      </w:pPr>
    </w:p>
    <w:p w14:paraId="12401669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allowed on trunk</w:t>
      </w:r>
    </w:p>
    <w:p w14:paraId="3FA8769D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1-1005</w:t>
      </w:r>
    </w:p>
    <w:p w14:paraId="3CDB2EEA" w14:textId="77777777" w:rsidR="002F14A1" w:rsidRPr="002F14A1" w:rsidRDefault="002F14A1" w:rsidP="002F14A1">
      <w:pPr>
        <w:pStyle w:val="CMDOutput"/>
        <w:rPr>
          <w:lang w:val="en-US"/>
        </w:rPr>
      </w:pPr>
    </w:p>
    <w:p w14:paraId="3FA3A498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allowed and active in management domain</w:t>
      </w:r>
    </w:p>
    <w:p w14:paraId="03EE300B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1,10,333,999</w:t>
      </w:r>
    </w:p>
    <w:p w14:paraId="63B5BAC9" w14:textId="77777777" w:rsidR="002F14A1" w:rsidRPr="002F14A1" w:rsidRDefault="002F14A1" w:rsidP="002F14A1">
      <w:pPr>
        <w:pStyle w:val="CMDOutput"/>
        <w:rPr>
          <w:lang w:val="en-US"/>
        </w:rPr>
      </w:pPr>
    </w:p>
    <w:p w14:paraId="4DCB91FA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in spanning tree forwarding state and not pruned</w:t>
      </w:r>
    </w:p>
    <w:p w14:paraId="15ABFF50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1,10,333,999</w:t>
      </w:r>
    </w:p>
    <w:p w14:paraId="026E4B3A" w14:textId="77777777" w:rsidR="002F14A1" w:rsidRPr="002F14A1" w:rsidRDefault="002F14A1" w:rsidP="002F14A1">
      <w:pPr>
        <w:pStyle w:val="CMDOutput"/>
        <w:rPr>
          <w:lang w:val="en-US"/>
        </w:rPr>
      </w:pPr>
    </w:p>
    <w:p w14:paraId="5C489529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S2#show interface trunk</w:t>
      </w:r>
    </w:p>
    <w:p w14:paraId="678F1C5D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Mode         </w:t>
      </w:r>
      <w:proofErr w:type="gramStart"/>
      <w:r w:rsidRPr="002F14A1">
        <w:rPr>
          <w:lang w:val="en-US"/>
        </w:rPr>
        <w:t>Encapsulation  Status</w:t>
      </w:r>
      <w:proofErr w:type="gramEnd"/>
      <w:r w:rsidRPr="002F14A1">
        <w:rPr>
          <w:lang w:val="en-US"/>
        </w:rPr>
        <w:t xml:space="preserve">        Native </w:t>
      </w:r>
      <w:proofErr w:type="spellStart"/>
      <w:r w:rsidRPr="002F14A1">
        <w:rPr>
          <w:lang w:val="en-US"/>
        </w:rPr>
        <w:t>vlan</w:t>
      </w:r>
      <w:proofErr w:type="spellEnd"/>
    </w:p>
    <w:p w14:paraId="783FFDCA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Fa0/1       on           802.1q         </w:t>
      </w:r>
      <w:proofErr w:type="spellStart"/>
      <w:r w:rsidRPr="002F14A1">
        <w:rPr>
          <w:lang w:val="en-US"/>
        </w:rPr>
        <w:t>trunking</w:t>
      </w:r>
      <w:proofErr w:type="spellEnd"/>
      <w:r w:rsidRPr="002F14A1">
        <w:rPr>
          <w:lang w:val="en-US"/>
        </w:rPr>
        <w:t xml:space="preserve">      333</w:t>
      </w:r>
    </w:p>
    <w:p w14:paraId="49F81EB3" w14:textId="77777777" w:rsidR="002F14A1" w:rsidRPr="002F14A1" w:rsidRDefault="002F14A1" w:rsidP="002F14A1">
      <w:pPr>
        <w:pStyle w:val="CMDOutput"/>
        <w:rPr>
          <w:lang w:val="en-US"/>
        </w:rPr>
      </w:pPr>
    </w:p>
    <w:p w14:paraId="4EBE9DA8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lastRenderedPageBreak/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allowed on trunk</w:t>
      </w:r>
    </w:p>
    <w:p w14:paraId="01B30DB4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1-1005</w:t>
      </w:r>
    </w:p>
    <w:p w14:paraId="4D21536F" w14:textId="77777777" w:rsidR="002F14A1" w:rsidRPr="002F14A1" w:rsidRDefault="002F14A1" w:rsidP="002F14A1">
      <w:pPr>
        <w:pStyle w:val="CMDOutput"/>
        <w:rPr>
          <w:lang w:val="en-US"/>
        </w:rPr>
      </w:pPr>
    </w:p>
    <w:p w14:paraId="128AA724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allowed and active in management domain</w:t>
      </w:r>
    </w:p>
    <w:p w14:paraId="6C3AC413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1,10,333,999</w:t>
      </w:r>
    </w:p>
    <w:p w14:paraId="25810F5B" w14:textId="77777777" w:rsidR="002F14A1" w:rsidRPr="002F14A1" w:rsidRDefault="002F14A1" w:rsidP="002F14A1">
      <w:pPr>
        <w:pStyle w:val="CMDOutput"/>
        <w:rPr>
          <w:lang w:val="en-US"/>
        </w:rPr>
      </w:pPr>
    </w:p>
    <w:p w14:paraId="6336D2AC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Port        </w:t>
      </w:r>
      <w:proofErr w:type="spellStart"/>
      <w:r w:rsidRPr="002F14A1">
        <w:rPr>
          <w:lang w:val="en-US"/>
        </w:rPr>
        <w:t>Vlans</w:t>
      </w:r>
      <w:proofErr w:type="spellEnd"/>
      <w:r w:rsidRPr="002F14A1">
        <w:rPr>
          <w:lang w:val="en-US"/>
        </w:rPr>
        <w:t xml:space="preserve"> in spanning tree forwarding state and not pruned</w:t>
      </w:r>
    </w:p>
    <w:p w14:paraId="13429452" w14:textId="493D0EAA" w:rsidR="00DF0432" w:rsidRPr="004E49FE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Fa0/1       1,10,333,999</w:t>
      </w:r>
    </w:p>
    <w:p w14:paraId="41FD1389" w14:textId="35511F0B" w:rsidR="000D5653" w:rsidRPr="002F14A1" w:rsidRDefault="008A22C0" w:rsidP="0013110C">
      <w:pPr>
        <w:pStyle w:val="SubStepAlpha"/>
      </w:pPr>
      <w:r>
        <w:t xml:space="preserve">Отключить согласование DTP F0/1 на S1 и S2. </w:t>
      </w:r>
    </w:p>
    <w:p w14:paraId="5B7D5B48" w14:textId="77777777" w:rsidR="002F14A1" w:rsidRDefault="002F14A1" w:rsidP="002F14A1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518D6BFF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S1(</w:t>
      </w:r>
      <w:proofErr w:type="spellStart"/>
      <w:r w:rsidRPr="002F14A1">
        <w:rPr>
          <w:lang w:val="en-US"/>
        </w:rPr>
        <w:t>config-</w:t>
      </w:r>
      <w:proofErr w:type="gramStart"/>
      <w:r w:rsidRPr="002F14A1">
        <w:rPr>
          <w:lang w:val="en-US"/>
        </w:rPr>
        <w:t>if</w:t>
      </w:r>
      <w:proofErr w:type="spellEnd"/>
      <w:r w:rsidRPr="002F14A1">
        <w:rPr>
          <w:lang w:val="en-US"/>
        </w:rPr>
        <w:t>)#</w:t>
      </w:r>
      <w:proofErr w:type="gramEnd"/>
      <w:r w:rsidRPr="002F14A1">
        <w:rPr>
          <w:lang w:val="en-US"/>
        </w:rPr>
        <w:t xml:space="preserve">switchport </w:t>
      </w:r>
      <w:proofErr w:type="spellStart"/>
      <w:r w:rsidRPr="002F14A1">
        <w:rPr>
          <w:lang w:val="en-US"/>
        </w:rPr>
        <w:t>nonegotiate</w:t>
      </w:r>
      <w:proofErr w:type="spellEnd"/>
    </w:p>
    <w:p w14:paraId="3974F300" w14:textId="77777777" w:rsidR="002F14A1" w:rsidRPr="002F14A1" w:rsidRDefault="002F14A1" w:rsidP="002F14A1">
      <w:pPr>
        <w:pStyle w:val="CMDOutput"/>
        <w:rPr>
          <w:lang w:val="en-US"/>
        </w:rPr>
      </w:pPr>
    </w:p>
    <w:p w14:paraId="569B1DEA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S1#show interfaces f0/1 switchport | include Negotiation</w:t>
      </w:r>
    </w:p>
    <w:p w14:paraId="17D78ED3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  Negotiation of </w:t>
      </w:r>
      <w:proofErr w:type="spellStart"/>
      <w:r w:rsidRPr="002F14A1">
        <w:rPr>
          <w:lang w:val="en-US"/>
        </w:rPr>
        <w:t>Trunking</w:t>
      </w:r>
      <w:proofErr w:type="spellEnd"/>
      <w:r w:rsidRPr="002F14A1">
        <w:rPr>
          <w:lang w:val="en-US"/>
        </w:rPr>
        <w:t>: Off</w:t>
      </w:r>
    </w:p>
    <w:p w14:paraId="438EEEF2" w14:textId="77777777" w:rsidR="002F14A1" w:rsidRPr="002F14A1" w:rsidRDefault="002F14A1" w:rsidP="002F14A1">
      <w:pPr>
        <w:pStyle w:val="CMDOutput"/>
        <w:rPr>
          <w:lang w:val="en-US"/>
        </w:rPr>
      </w:pPr>
    </w:p>
    <w:p w14:paraId="5D719FE4" w14:textId="77777777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>S2#show interfaces f0/1 switchport | include Negotiation</w:t>
      </w:r>
    </w:p>
    <w:p w14:paraId="3ACD7B5D" w14:textId="6B0FCFD5" w:rsidR="002F14A1" w:rsidRPr="002F14A1" w:rsidRDefault="002F14A1" w:rsidP="002F14A1">
      <w:pPr>
        <w:pStyle w:val="CMDOutput"/>
        <w:rPr>
          <w:lang w:val="en-US"/>
        </w:rPr>
      </w:pPr>
      <w:r w:rsidRPr="002F14A1">
        <w:rPr>
          <w:lang w:val="en-US"/>
        </w:rPr>
        <w:t xml:space="preserve">  Negotiation of </w:t>
      </w:r>
      <w:proofErr w:type="spellStart"/>
      <w:r w:rsidRPr="002F14A1">
        <w:rPr>
          <w:lang w:val="en-US"/>
        </w:rPr>
        <w:t>Trunking</w:t>
      </w:r>
      <w:proofErr w:type="spellEnd"/>
      <w:r w:rsidRPr="002F14A1">
        <w:rPr>
          <w:lang w:val="en-US"/>
        </w:rPr>
        <w:t>: Off</w:t>
      </w:r>
    </w:p>
    <w:p w14:paraId="562F1959" w14:textId="77777777" w:rsidR="002F14A1" w:rsidRPr="002F14A1" w:rsidRDefault="002F14A1" w:rsidP="002F14A1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0213EB01" w14:textId="4D5A73CB" w:rsidR="0081378B" w:rsidRPr="00A25885" w:rsidRDefault="0081378B" w:rsidP="00385511">
      <w:pPr>
        <w:pStyle w:val="3"/>
      </w:pPr>
      <w:r>
        <w:t>Настройка портов доступа</w:t>
      </w:r>
    </w:p>
    <w:p w14:paraId="666E1FF3" w14:textId="166CD51A" w:rsidR="0081378B" w:rsidRPr="00C84393" w:rsidRDefault="0081378B" w:rsidP="0081378B">
      <w:pPr>
        <w:pStyle w:val="SubStepAlpha"/>
      </w:pPr>
      <w:r>
        <w:t>На S1 настройте F0/5 и F0/6 в качестве портов доступа и свяжите их с VLAN 10.</w:t>
      </w:r>
    </w:p>
    <w:p w14:paraId="145EBCD1" w14:textId="77777777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S1(</w:t>
      </w:r>
      <w:proofErr w:type="spellStart"/>
      <w:r w:rsidRPr="00C84393">
        <w:rPr>
          <w:lang w:val="en-US"/>
        </w:rPr>
        <w:t>config-</w:t>
      </w:r>
      <w:proofErr w:type="gramStart"/>
      <w:r w:rsidRPr="00C84393">
        <w:rPr>
          <w:lang w:val="en-US"/>
        </w:rPr>
        <w:t>if</w:t>
      </w:r>
      <w:proofErr w:type="spellEnd"/>
      <w:r w:rsidRPr="00C84393">
        <w:rPr>
          <w:lang w:val="en-US"/>
        </w:rPr>
        <w:t>)#</w:t>
      </w:r>
      <w:proofErr w:type="gramEnd"/>
      <w:r w:rsidRPr="00C84393">
        <w:rPr>
          <w:lang w:val="en-US"/>
        </w:rPr>
        <w:t xml:space="preserve">int </w:t>
      </w:r>
      <w:proofErr w:type="spellStart"/>
      <w:r w:rsidRPr="00C84393">
        <w:rPr>
          <w:lang w:val="en-US"/>
        </w:rPr>
        <w:t>range</w:t>
      </w:r>
      <w:proofErr w:type="spellEnd"/>
      <w:r w:rsidRPr="00C84393">
        <w:rPr>
          <w:lang w:val="en-US"/>
        </w:rPr>
        <w:t xml:space="preserve"> fa0/5-6</w:t>
      </w:r>
    </w:p>
    <w:p w14:paraId="117E6AA8" w14:textId="77777777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S1(config-</w:t>
      </w:r>
      <w:proofErr w:type="gramStart"/>
      <w:r w:rsidRPr="00C84393">
        <w:rPr>
          <w:lang w:val="en-US"/>
        </w:rPr>
        <w:t>if)#</w:t>
      </w:r>
      <w:proofErr w:type="gramEnd"/>
      <w:r w:rsidRPr="00C84393">
        <w:rPr>
          <w:lang w:val="en-US"/>
        </w:rPr>
        <w:t>switchport mode access</w:t>
      </w:r>
    </w:p>
    <w:p w14:paraId="16AD1C0F" w14:textId="39CE6282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S1(</w:t>
      </w:r>
      <w:proofErr w:type="spellStart"/>
      <w:r w:rsidRPr="00C84393">
        <w:rPr>
          <w:lang w:val="en-US"/>
        </w:rPr>
        <w:t>config-</w:t>
      </w:r>
      <w:proofErr w:type="gramStart"/>
      <w:r w:rsidRPr="00C84393">
        <w:rPr>
          <w:lang w:val="en-US"/>
        </w:rPr>
        <w:t>if</w:t>
      </w:r>
      <w:proofErr w:type="spellEnd"/>
      <w:r w:rsidRPr="00C84393">
        <w:rPr>
          <w:lang w:val="en-US"/>
        </w:rPr>
        <w:t>)#</w:t>
      </w:r>
      <w:proofErr w:type="gramEnd"/>
      <w:r w:rsidRPr="00C84393">
        <w:rPr>
          <w:lang w:val="en-US"/>
        </w:rPr>
        <w:t xml:space="preserve">switchport </w:t>
      </w:r>
      <w:proofErr w:type="spellStart"/>
      <w:r w:rsidRPr="00C84393">
        <w:rPr>
          <w:lang w:val="en-US"/>
        </w:rPr>
        <w:t>access</w:t>
      </w:r>
      <w:proofErr w:type="spellEnd"/>
      <w:r w:rsidRPr="00C84393">
        <w:rPr>
          <w:lang w:val="en-US"/>
        </w:rPr>
        <w:t xml:space="preserve"> </w:t>
      </w:r>
      <w:proofErr w:type="spellStart"/>
      <w:r w:rsidRPr="00C84393">
        <w:rPr>
          <w:lang w:val="en-US"/>
        </w:rPr>
        <w:t>vlan</w:t>
      </w:r>
      <w:proofErr w:type="spellEnd"/>
      <w:r w:rsidRPr="00C84393">
        <w:rPr>
          <w:lang w:val="en-US"/>
        </w:rPr>
        <w:t xml:space="preserve"> 10</w:t>
      </w:r>
    </w:p>
    <w:p w14:paraId="776085A1" w14:textId="528DBF09" w:rsidR="0081378B" w:rsidRPr="00C84393" w:rsidRDefault="0081378B" w:rsidP="00385511">
      <w:pPr>
        <w:pStyle w:val="SubStepAlpha"/>
      </w:pPr>
      <w:r>
        <w:t>На S2 настройте порт доступа Fa0/18 и свяжите его с VLAN 10.</w:t>
      </w:r>
    </w:p>
    <w:p w14:paraId="3A96FC28" w14:textId="77777777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S2(config-</w:t>
      </w:r>
      <w:proofErr w:type="gramStart"/>
      <w:r w:rsidRPr="00C84393">
        <w:rPr>
          <w:lang w:val="en-US"/>
        </w:rPr>
        <w:t>if)#</w:t>
      </w:r>
      <w:proofErr w:type="gramEnd"/>
      <w:r w:rsidRPr="00C84393">
        <w:rPr>
          <w:lang w:val="en-US"/>
        </w:rPr>
        <w:t>int fa0/18</w:t>
      </w:r>
    </w:p>
    <w:p w14:paraId="4D545F93" w14:textId="77777777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S2(config-</w:t>
      </w:r>
      <w:proofErr w:type="gramStart"/>
      <w:r w:rsidRPr="00C84393">
        <w:rPr>
          <w:lang w:val="en-US"/>
        </w:rPr>
        <w:t>if)#</w:t>
      </w:r>
      <w:proofErr w:type="gramEnd"/>
      <w:r w:rsidRPr="00C84393">
        <w:rPr>
          <w:lang w:val="en-US"/>
        </w:rPr>
        <w:t>switchport mode access</w:t>
      </w:r>
    </w:p>
    <w:p w14:paraId="2C7A2A9D" w14:textId="38E36A76" w:rsidR="00C84393" w:rsidRPr="00C84393" w:rsidRDefault="00C84393" w:rsidP="00C84393">
      <w:pPr>
        <w:pStyle w:val="CMDOutput"/>
        <w:rPr>
          <w:lang w:val="en-US"/>
        </w:rPr>
      </w:pPr>
      <w:r w:rsidRPr="00C84393">
        <w:rPr>
          <w:lang w:val="en-US"/>
        </w:rPr>
        <w:t>S2(config-</w:t>
      </w:r>
      <w:proofErr w:type="gramStart"/>
      <w:r w:rsidRPr="00C84393">
        <w:rPr>
          <w:lang w:val="en-US"/>
        </w:rPr>
        <w:t>if)#</w:t>
      </w:r>
      <w:proofErr w:type="gramEnd"/>
      <w:r w:rsidRPr="00C84393">
        <w:rPr>
          <w:lang w:val="en-US"/>
        </w:rPr>
        <w:t xml:space="preserve">switchport access </w:t>
      </w:r>
      <w:proofErr w:type="spellStart"/>
      <w:r w:rsidRPr="00C84393">
        <w:rPr>
          <w:lang w:val="en-US"/>
        </w:rPr>
        <w:t>vlan</w:t>
      </w:r>
      <w:proofErr w:type="spellEnd"/>
      <w:r w:rsidRPr="00C84393">
        <w:rPr>
          <w:lang w:val="en-US"/>
        </w:rPr>
        <w:t xml:space="preserve"> 10</w:t>
      </w:r>
    </w:p>
    <w:p w14:paraId="493D802B" w14:textId="00F49D7F" w:rsidR="00D66A7C" w:rsidRDefault="00D66A7C" w:rsidP="00385511">
      <w:pPr>
        <w:pStyle w:val="3"/>
      </w:pPr>
      <w:r>
        <w:t>Безопасность неиспользуемых портов коммутатора</w:t>
      </w:r>
    </w:p>
    <w:p w14:paraId="0845A87F" w14:textId="165D4BC9" w:rsidR="000D5653" w:rsidRPr="00015EE9" w:rsidRDefault="000D5653" w:rsidP="0013110C">
      <w:pPr>
        <w:pStyle w:val="SubStepAlpha"/>
      </w:pPr>
      <w:r>
        <w:t>На S1 и S2 переместите неиспользуемые порты из VLAN 1 в VLAN 999 и отключите неиспользуемые порты.</w:t>
      </w:r>
    </w:p>
    <w:p w14:paraId="3A32E36D" w14:textId="77777777" w:rsidR="00015EE9" w:rsidRPr="00015EE9" w:rsidRDefault="00015EE9" w:rsidP="00015EE9">
      <w:pPr>
        <w:pStyle w:val="CMDOutput"/>
        <w:rPr>
          <w:lang w:val="en-US"/>
        </w:rPr>
      </w:pPr>
      <w:r w:rsidRPr="00015EE9">
        <w:rPr>
          <w:lang w:val="en-US"/>
        </w:rPr>
        <w:t>S1(config)#int range f0/2-</w:t>
      </w:r>
      <w:proofErr w:type="gramStart"/>
      <w:r w:rsidRPr="00015EE9">
        <w:rPr>
          <w:lang w:val="en-US"/>
        </w:rPr>
        <w:t>4,fa</w:t>
      </w:r>
      <w:proofErr w:type="gramEnd"/>
      <w:r w:rsidRPr="00015EE9">
        <w:rPr>
          <w:lang w:val="en-US"/>
        </w:rPr>
        <w:t>0/7-24,g0/1-2</w:t>
      </w:r>
    </w:p>
    <w:p w14:paraId="4D4B9EB8" w14:textId="77777777" w:rsidR="00015EE9" w:rsidRPr="00015EE9" w:rsidRDefault="00015EE9" w:rsidP="00015EE9">
      <w:pPr>
        <w:pStyle w:val="CMDOutput"/>
        <w:rPr>
          <w:lang w:val="en-US"/>
        </w:rPr>
      </w:pPr>
      <w:r w:rsidRPr="00015EE9">
        <w:rPr>
          <w:lang w:val="en-US"/>
        </w:rPr>
        <w:t>S1(config-if-</w:t>
      </w:r>
      <w:proofErr w:type="gramStart"/>
      <w:r w:rsidRPr="00015EE9">
        <w:rPr>
          <w:lang w:val="en-US"/>
        </w:rPr>
        <w:t>range)#</w:t>
      </w:r>
      <w:proofErr w:type="gramEnd"/>
      <w:r w:rsidRPr="00015EE9">
        <w:rPr>
          <w:lang w:val="en-US"/>
        </w:rPr>
        <w:t>shutdown</w:t>
      </w:r>
    </w:p>
    <w:p w14:paraId="5F565012" w14:textId="76709590" w:rsidR="00015EE9" w:rsidRPr="00015EE9" w:rsidRDefault="00015EE9" w:rsidP="00015EE9">
      <w:pPr>
        <w:pStyle w:val="CMDOutput"/>
        <w:rPr>
          <w:lang w:val="en-US"/>
        </w:rPr>
      </w:pPr>
      <w:r w:rsidRPr="00015EE9">
        <w:rPr>
          <w:lang w:val="en-US"/>
        </w:rPr>
        <w:t>S1(config-if-</w:t>
      </w:r>
      <w:proofErr w:type="gramStart"/>
      <w:r w:rsidRPr="00015EE9">
        <w:rPr>
          <w:lang w:val="en-US"/>
        </w:rPr>
        <w:t>range)#</w:t>
      </w:r>
      <w:proofErr w:type="gramEnd"/>
      <w:r w:rsidRPr="00015EE9">
        <w:rPr>
          <w:lang w:val="en-US"/>
        </w:rPr>
        <w:t>s</w:t>
      </w:r>
      <w:r>
        <w:rPr>
          <w:lang w:val="en-US"/>
        </w:rPr>
        <w:t xml:space="preserve">w </w:t>
      </w:r>
      <w:r w:rsidRPr="00015EE9">
        <w:rPr>
          <w:lang w:val="en-US"/>
        </w:rPr>
        <w:t>mo</w:t>
      </w:r>
      <w:r>
        <w:rPr>
          <w:lang w:val="en-US"/>
        </w:rPr>
        <w:t>de</w:t>
      </w:r>
      <w:r w:rsidRPr="00015EE9">
        <w:rPr>
          <w:lang w:val="en-US"/>
        </w:rPr>
        <w:t xml:space="preserve"> access</w:t>
      </w:r>
    </w:p>
    <w:p w14:paraId="2B38F99C" w14:textId="0D4AB6E8" w:rsidR="00015EE9" w:rsidRPr="00015EE9" w:rsidRDefault="00015EE9" w:rsidP="00015EE9">
      <w:pPr>
        <w:pStyle w:val="CMDOutput"/>
        <w:rPr>
          <w:lang w:val="en-US"/>
        </w:rPr>
      </w:pPr>
      <w:r w:rsidRPr="00015EE9">
        <w:rPr>
          <w:lang w:val="en-US"/>
        </w:rPr>
        <w:t>S1(config-if-</w:t>
      </w:r>
      <w:proofErr w:type="gramStart"/>
      <w:r w:rsidRPr="00015EE9">
        <w:rPr>
          <w:lang w:val="en-US"/>
        </w:rPr>
        <w:t>range)#</w:t>
      </w:r>
      <w:proofErr w:type="gramEnd"/>
      <w:r w:rsidRPr="00015EE9">
        <w:rPr>
          <w:lang w:val="en-US"/>
        </w:rPr>
        <w:t xml:space="preserve">sw access </w:t>
      </w:r>
      <w:proofErr w:type="spellStart"/>
      <w:r w:rsidRPr="00015EE9">
        <w:rPr>
          <w:lang w:val="en-US"/>
        </w:rPr>
        <w:t>vlan</w:t>
      </w:r>
      <w:proofErr w:type="spellEnd"/>
      <w:r w:rsidRPr="00015EE9">
        <w:rPr>
          <w:lang w:val="en-US"/>
        </w:rPr>
        <w:t xml:space="preserve"> 999</w:t>
      </w:r>
    </w:p>
    <w:p w14:paraId="38CF8AAC" w14:textId="77777777" w:rsidR="00015EE9" w:rsidRPr="00015EE9" w:rsidRDefault="00015EE9" w:rsidP="00015EE9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153569EC" w14:textId="16CE20C8" w:rsidR="00214D25" w:rsidRDefault="003B7E5D">
      <w:pPr>
        <w:pStyle w:val="SubStepAlpha"/>
      </w:pPr>
      <w:r>
        <w:t xml:space="preserve">Убедитесь, что неиспользуемые порты отключены и связаны с VLAN 999, введя </w:t>
      </w:r>
      <w:proofErr w:type="gramStart"/>
      <w:r>
        <w:t xml:space="preserve">команду </w:t>
      </w:r>
      <w:r w:rsidR="00245A15" w:rsidRPr="00385511">
        <w:rPr>
          <w:b/>
        </w:rPr>
        <w:t xml:space="preserve"> show</w:t>
      </w:r>
      <w:proofErr w:type="gramEnd"/>
      <w:r>
        <w:t>.</w:t>
      </w:r>
    </w:p>
    <w:p w14:paraId="25EAB0E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>S1#show interfaces status</w:t>
      </w:r>
    </w:p>
    <w:p w14:paraId="37921584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Port Name </w:t>
      </w:r>
      <w:proofErr w:type="spellStart"/>
      <w:r w:rsidRPr="00857831">
        <w:rPr>
          <w:lang w:val="en-US"/>
        </w:rPr>
        <w:t>Status</w:t>
      </w:r>
      <w:proofErr w:type="spellEnd"/>
      <w:r w:rsidRPr="00857831">
        <w:rPr>
          <w:lang w:val="en-US"/>
        </w:rPr>
        <w:t xml:space="preserve"> </w:t>
      </w:r>
      <w:proofErr w:type="spellStart"/>
      <w:r w:rsidRPr="00857831">
        <w:rPr>
          <w:lang w:val="en-US"/>
        </w:rPr>
        <w:t>Vlan</w:t>
      </w:r>
      <w:proofErr w:type="spellEnd"/>
      <w:r w:rsidRPr="00857831">
        <w:rPr>
          <w:lang w:val="en-US"/>
        </w:rPr>
        <w:t xml:space="preserve"> Duplex Speed Type</w:t>
      </w:r>
    </w:p>
    <w:p w14:paraId="7A50433D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 Link to S2 connected trunk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43076A4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0244589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Fa0/3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130802D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Fa0/4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35626F84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Fa0/5 connected 10 </w:t>
      </w:r>
      <w:proofErr w:type="gramStart"/>
      <w:r w:rsidRPr="00857831">
        <w:rPr>
          <w:lang w:val="en-US"/>
        </w:rPr>
        <w:t>auto</w:t>
      </w:r>
      <w:proofErr w:type="gramEnd"/>
      <w:r w:rsidRPr="00857831">
        <w:rPr>
          <w:lang w:val="en-US"/>
        </w:rPr>
        <w:t xml:space="preserve">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1C5CF146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Fa0/6 Link to Users connected 10 </w:t>
      </w:r>
      <w:proofErr w:type="gramStart"/>
      <w:r w:rsidRPr="00857831">
        <w:rPr>
          <w:lang w:val="en-US"/>
        </w:rPr>
        <w:t>auto</w:t>
      </w:r>
      <w:proofErr w:type="gramEnd"/>
      <w:r w:rsidRPr="00857831">
        <w:rPr>
          <w:lang w:val="en-US"/>
        </w:rPr>
        <w:t xml:space="preserve">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34A0C77F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lastRenderedPageBreak/>
        <w:t xml:space="preserve">Fa0/7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17122E67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Fa0/8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2F8AE209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Fa0/9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E0E4B15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Fa0/10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05636057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Fa0/11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507398E2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Fa0/12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DBD078A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Fa0/13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57D7397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Fa0/14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6C529BA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Fa0/15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04DEC30E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Fa0/16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0ED9493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Fa0/17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6569B6D9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Fa0/18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23988ECE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Fa0/19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2EAB44D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Fa0/20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B7D8575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Fa0/21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1975DC08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Fa0/22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5986E26A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Fa0/23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26A8EF99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Fa0/24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39FC9A6C" w14:textId="77777777" w:rsidR="00857831" w:rsidRPr="00857831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Gig0/1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70AB263E" w14:textId="2ABCF2E8" w:rsidR="00857831" w:rsidRPr="004E49FE" w:rsidRDefault="00857831" w:rsidP="00857831">
      <w:pPr>
        <w:pStyle w:val="CMDOutput"/>
        <w:rPr>
          <w:lang w:val="en-US"/>
        </w:rPr>
      </w:pPr>
      <w:r w:rsidRPr="00857831">
        <w:rPr>
          <w:lang w:val="en-US"/>
        </w:rPr>
        <w:t xml:space="preserve">Gig0/2 disabled 999 auto </w:t>
      </w:r>
      <w:proofErr w:type="spellStart"/>
      <w:r w:rsidRPr="00857831">
        <w:rPr>
          <w:lang w:val="en-US"/>
        </w:rPr>
        <w:t>auto</w:t>
      </w:r>
      <w:proofErr w:type="spellEnd"/>
      <w:r w:rsidRPr="00857831">
        <w:rPr>
          <w:lang w:val="en-US"/>
        </w:rPr>
        <w:t xml:space="preserve"> 10/100BaseTX</w:t>
      </w:r>
    </w:p>
    <w:p w14:paraId="14BBF590" w14:textId="77777777" w:rsidR="006506D8" w:rsidRPr="004E49FE" w:rsidRDefault="006506D8" w:rsidP="00385511">
      <w:pPr>
        <w:pStyle w:val="CMDOutput"/>
        <w:rPr>
          <w:lang w:val="en-US"/>
        </w:rPr>
      </w:pPr>
    </w:p>
    <w:p w14:paraId="6A4EA224" w14:textId="0509B5AE" w:rsidR="00D66A7C" w:rsidRDefault="009132D4" w:rsidP="00385511">
      <w:pPr>
        <w:pStyle w:val="3"/>
      </w:pPr>
      <w:r>
        <w:t>Документирование и реализация функций безопасности порта.</w:t>
      </w:r>
    </w:p>
    <w:p w14:paraId="4E12D74B" w14:textId="3D6AF67F" w:rsidR="006030C3" w:rsidRPr="00A25885" w:rsidRDefault="006030C3" w:rsidP="00385511">
      <w:pPr>
        <w:pStyle w:val="BodyTextL25"/>
      </w:pPr>
      <w:r>
        <w:t>Интерфейсы F0/6 на S1 и F0/18 на S2 настроены как порты доступа</w:t>
      </w:r>
      <w:r w:rsidRPr="00385511">
        <w:rPr>
          <w:color w:val="FF0000"/>
        </w:rPr>
        <w:t>.</w:t>
      </w:r>
      <w:r>
        <w:t xml:space="preserve"> На этом шаге вы также настроите безопасность портов на этих двух портах доступа.</w:t>
      </w:r>
    </w:p>
    <w:p w14:paraId="65AF305E" w14:textId="07AE7113" w:rsidR="00874887" w:rsidRDefault="00874887" w:rsidP="0013110C">
      <w:pPr>
        <w:pStyle w:val="SubStepAlpha"/>
      </w:pPr>
      <w:r>
        <w:t xml:space="preserve">На S1, введите команду </w:t>
      </w:r>
      <w:r>
        <w:rPr>
          <w:b/>
        </w:rPr>
        <w:t xml:space="preserve">show port-security interface f0/6 </w:t>
      </w:r>
      <w:r>
        <w:t xml:space="preserve"> для отображения настроек по умолчанию безопасности порта для интерфейса F0/6. Запишите свои ответы ниже.</w:t>
      </w:r>
    </w:p>
    <w:p w14:paraId="6207923F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S1#show port-security interface f0/6</w:t>
      </w:r>
    </w:p>
    <w:p w14:paraId="57826CED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Port Security : Disabled</w:t>
      </w:r>
    </w:p>
    <w:p w14:paraId="4199B6EF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Port Status : Secure-down</w:t>
      </w:r>
    </w:p>
    <w:p w14:paraId="410BCBCF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Violation Mode : Shutdown</w:t>
      </w:r>
    </w:p>
    <w:p w14:paraId="7C96ADFF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Aging Time : 0 mins</w:t>
      </w:r>
    </w:p>
    <w:p w14:paraId="3B9DFBC2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Aging Type : Absolute</w:t>
      </w:r>
    </w:p>
    <w:p w14:paraId="36D01F83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SecureStatic Address Aging : Disabled</w:t>
      </w:r>
    </w:p>
    <w:p w14:paraId="6955BCDA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Maximum MAC Addresses : 1</w:t>
      </w:r>
    </w:p>
    <w:p w14:paraId="193AF65A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Total MAC Addresses : 0</w:t>
      </w:r>
    </w:p>
    <w:p w14:paraId="0609978A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Configured MAC Addresses : 0</w:t>
      </w:r>
    </w:p>
    <w:p w14:paraId="39074F7E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Sticky MAC Addresses : 0</w:t>
      </w:r>
    </w:p>
    <w:p w14:paraId="68815DC0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Last Source Address:Vlan : 0000.0000.0000:0</w:t>
      </w:r>
    </w:p>
    <w:p w14:paraId="635CA18A" w14:textId="45F68BCE" w:rsidR="00117BBC" w:rsidRPr="004E49FE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Security Violation Count : 0</w:t>
      </w:r>
    </w:p>
    <w:p w14:paraId="6F705B10" w14:textId="7E40469C" w:rsidR="00FC1FBA" w:rsidRDefault="00433B1E" w:rsidP="0013110C">
      <w:pPr>
        <w:pStyle w:val="SubStepAlpha"/>
      </w:pPr>
      <w:r>
        <w:t>На S1 включите защиту порта на F0 / 6 со следующими настройками:</w:t>
      </w:r>
    </w:p>
    <w:p w14:paraId="02E1C5A9" w14:textId="13C6A66C" w:rsidR="00FC1FBA" w:rsidRDefault="00FC1FBA" w:rsidP="00385511">
      <w:pPr>
        <w:pStyle w:val="Bulletlevel2"/>
      </w:pPr>
      <w:r>
        <w:t xml:space="preserve">Максимальное количество записей MAC-адресов: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Режим безопасности: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мин.</w:t>
      </w:r>
    </w:p>
    <w:p w14:paraId="2173DC02" w14:textId="346BC159" w:rsidR="00FC1FBA" w:rsidRPr="002817A4" w:rsidRDefault="00FC1FBA" w:rsidP="00385511">
      <w:pPr>
        <w:pStyle w:val="Bulletlevel2"/>
      </w:pPr>
      <w:proofErr w:type="spellStart"/>
      <w:r>
        <w:t>Aging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  <w:r w:rsidRPr="00385511">
        <w:rPr>
          <w:b/>
        </w:rPr>
        <w:t xml:space="preserve"> неактивный</w:t>
      </w:r>
    </w:p>
    <w:p w14:paraId="3A9DBBE1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S1(</w:t>
      </w:r>
      <w:proofErr w:type="spellStart"/>
      <w:r w:rsidRPr="002817A4">
        <w:rPr>
          <w:lang w:val="en-US"/>
        </w:rPr>
        <w:t>config</w:t>
      </w:r>
      <w:proofErr w:type="spellEnd"/>
      <w:r w:rsidRPr="002817A4">
        <w:rPr>
          <w:lang w:val="en-US"/>
        </w:rPr>
        <w:t>)#int fa0/6</w:t>
      </w:r>
    </w:p>
    <w:p w14:paraId="503D7317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S1(config-</w:t>
      </w:r>
      <w:proofErr w:type="gramStart"/>
      <w:r w:rsidRPr="002817A4">
        <w:rPr>
          <w:lang w:val="en-US"/>
        </w:rPr>
        <w:t>if)#</w:t>
      </w:r>
      <w:proofErr w:type="gramEnd"/>
      <w:r w:rsidRPr="002817A4">
        <w:rPr>
          <w:lang w:val="en-US"/>
        </w:rPr>
        <w:t>sw port-security</w:t>
      </w:r>
    </w:p>
    <w:p w14:paraId="607516B7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lastRenderedPageBreak/>
        <w:t>S1(config-</w:t>
      </w:r>
      <w:proofErr w:type="gramStart"/>
      <w:r w:rsidRPr="002817A4">
        <w:rPr>
          <w:lang w:val="en-US"/>
        </w:rPr>
        <w:t>if)#</w:t>
      </w:r>
      <w:proofErr w:type="gramEnd"/>
      <w:r w:rsidRPr="002817A4">
        <w:rPr>
          <w:lang w:val="en-US"/>
        </w:rPr>
        <w:t>switchport port-security maximum 3</w:t>
      </w:r>
    </w:p>
    <w:p w14:paraId="06F550C3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S1(config-</w:t>
      </w:r>
      <w:proofErr w:type="gramStart"/>
      <w:r w:rsidRPr="002817A4">
        <w:rPr>
          <w:lang w:val="en-US"/>
        </w:rPr>
        <w:t>if)#</w:t>
      </w:r>
      <w:proofErr w:type="gramEnd"/>
      <w:r w:rsidRPr="002817A4">
        <w:rPr>
          <w:lang w:val="en-US"/>
        </w:rPr>
        <w:t>switchport port-security violation restrict</w:t>
      </w:r>
    </w:p>
    <w:p w14:paraId="7A4D0E79" w14:textId="0C27F9FF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S1(</w:t>
      </w:r>
      <w:proofErr w:type="spellStart"/>
      <w:r w:rsidRPr="002817A4">
        <w:rPr>
          <w:lang w:val="en-US"/>
        </w:rPr>
        <w:t>config-</w:t>
      </w:r>
      <w:proofErr w:type="gramStart"/>
      <w:r w:rsidRPr="002817A4">
        <w:rPr>
          <w:lang w:val="en-US"/>
        </w:rPr>
        <w:t>if</w:t>
      </w:r>
      <w:proofErr w:type="spellEnd"/>
      <w:r w:rsidRPr="002817A4">
        <w:rPr>
          <w:lang w:val="en-US"/>
        </w:rPr>
        <w:t>)#</w:t>
      </w:r>
      <w:proofErr w:type="gramEnd"/>
      <w:r w:rsidRPr="002817A4">
        <w:rPr>
          <w:lang w:val="en-US"/>
        </w:rPr>
        <w:t xml:space="preserve">switchport </w:t>
      </w:r>
      <w:proofErr w:type="spellStart"/>
      <w:r w:rsidRPr="002817A4">
        <w:rPr>
          <w:lang w:val="en-US"/>
        </w:rPr>
        <w:t>port-security</w:t>
      </w:r>
      <w:proofErr w:type="spellEnd"/>
      <w:r w:rsidRPr="002817A4">
        <w:rPr>
          <w:lang w:val="en-US"/>
        </w:rPr>
        <w:t xml:space="preserve"> </w:t>
      </w:r>
      <w:proofErr w:type="spellStart"/>
      <w:r w:rsidRPr="002817A4">
        <w:rPr>
          <w:lang w:val="en-US"/>
        </w:rPr>
        <w:t>aging</w:t>
      </w:r>
      <w:proofErr w:type="spellEnd"/>
      <w:r w:rsidRPr="002817A4">
        <w:rPr>
          <w:lang w:val="en-US"/>
        </w:rPr>
        <w:t xml:space="preserve"> </w:t>
      </w:r>
      <w:proofErr w:type="spellStart"/>
      <w:r w:rsidRPr="002817A4">
        <w:rPr>
          <w:lang w:val="en-US"/>
        </w:rPr>
        <w:t>time</w:t>
      </w:r>
      <w:proofErr w:type="spellEnd"/>
      <w:r w:rsidRPr="002817A4">
        <w:rPr>
          <w:lang w:val="en-US"/>
        </w:rPr>
        <w:t xml:space="preserve"> 60</w:t>
      </w:r>
    </w:p>
    <w:p w14:paraId="4E5249A2" w14:textId="120D4F16" w:rsidR="00FC1FBA" w:rsidRPr="004E49FE" w:rsidRDefault="0029356B" w:rsidP="0013110C">
      <w:pPr>
        <w:pStyle w:val="SubStepAlpha"/>
        <w:rPr>
          <w:lang w:val="en-US"/>
        </w:rPr>
      </w:pPr>
      <w:r w:rsidRPr="004E49FE">
        <w:rPr>
          <w:lang w:val="en-US"/>
        </w:rPr>
        <w:t>Verify port security on S1 F0/6.</w:t>
      </w:r>
    </w:p>
    <w:p w14:paraId="04A320BE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S1#show port-security interface f0/6</w:t>
      </w:r>
    </w:p>
    <w:p w14:paraId="012BD93E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Port Security : Enabled</w:t>
      </w:r>
    </w:p>
    <w:p w14:paraId="0A39C631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Port Status : Secure-up</w:t>
      </w:r>
    </w:p>
    <w:p w14:paraId="6574EEC9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Violation Mode : Restrict</w:t>
      </w:r>
    </w:p>
    <w:p w14:paraId="51F98812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Aging Time : 60 mins</w:t>
      </w:r>
    </w:p>
    <w:p w14:paraId="6CE6041C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Aging Type : Absolute</w:t>
      </w:r>
    </w:p>
    <w:p w14:paraId="4F38A3C0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SecureStatic Address Aging : Disabled</w:t>
      </w:r>
    </w:p>
    <w:p w14:paraId="4AEEE713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Maximum MAC Addresses : 3</w:t>
      </w:r>
    </w:p>
    <w:p w14:paraId="4A239413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Total MAC Addresses : 0</w:t>
      </w:r>
    </w:p>
    <w:p w14:paraId="51F48461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Configured MAC Addresses : 0</w:t>
      </w:r>
    </w:p>
    <w:p w14:paraId="2C875129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Sticky MAC Addresses : 0</w:t>
      </w:r>
    </w:p>
    <w:p w14:paraId="5E415627" w14:textId="77777777" w:rsidR="002817A4" w:rsidRPr="002817A4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>Last Source Address:Vlan : 0000.0000.0000:0</w:t>
      </w:r>
    </w:p>
    <w:p w14:paraId="28AC987F" w14:textId="0B930238" w:rsidR="001A4C00" w:rsidRDefault="002817A4" w:rsidP="002817A4">
      <w:pPr>
        <w:pStyle w:val="CMDOutput"/>
        <w:rPr>
          <w:lang w:val="en-US"/>
        </w:rPr>
      </w:pPr>
      <w:r w:rsidRPr="002817A4">
        <w:rPr>
          <w:lang w:val="en-US"/>
        </w:rPr>
        <w:t xml:space="preserve">Security Violation </w:t>
      </w:r>
      <w:proofErr w:type="gramStart"/>
      <w:r w:rsidRPr="002817A4">
        <w:rPr>
          <w:lang w:val="en-US"/>
        </w:rPr>
        <w:t>Count :</w:t>
      </w:r>
      <w:proofErr w:type="gramEnd"/>
      <w:r w:rsidRPr="002817A4">
        <w:rPr>
          <w:lang w:val="en-US"/>
        </w:rPr>
        <w:t xml:space="preserve"> 0</w:t>
      </w:r>
    </w:p>
    <w:p w14:paraId="71CD13E7" w14:textId="77777777" w:rsidR="002817A4" w:rsidRPr="004E49FE" w:rsidRDefault="002817A4" w:rsidP="002817A4">
      <w:pPr>
        <w:pStyle w:val="CMDOutput"/>
        <w:rPr>
          <w:lang w:val="en-US"/>
        </w:rPr>
      </w:pPr>
    </w:p>
    <w:p w14:paraId="0D728EE3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S1#show port-security address</w:t>
      </w:r>
    </w:p>
    <w:p w14:paraId="7EE042EC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Secure Mac Address Table</w:t>
      </w:r>
    </w:p>
    <w:p w14:paraId="7C745B3B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-----------------------------------------------------------------------------</w:t>
      </w:r>
    </w:p>
    <w:p w14:paraId="16DCDE3F" w14:textId="77777777" w:rsidR="00765BB6" w:rsidRPr="00765BB6" w:rsidRDefault="00765BB6" w:rsidP="00765BB6">
      <w:pPr>
        <w:pStyle w:val="CMDOutput"/>
        <w:rPr>
          <w:lang w:val="en-US"/>
        </w:rPr>
      </w:pPr>
      <w:proofErr w:type="spellStart"/>
      <w:r w:rsidRPr="00765BB6">
        <w:rPr>
          <w:lang w:val="en-US"/>
        </w:rPr>
        <w:t>Vlan</w:t>
      </w:r>
      <w:proofErr w:type="spellEnd"/>
      <w:r w:rsidRPr="00765BB6">
        <w:rPr>
          <w:lang w:val="en-US"/>
        </w:rPr>
        <w:t xml:space="preserve"> Mac Address Type </w:t>
      </w:r>
      <w:proofErr w:type="spellStart"/>
      <w:r w:rsidRPr="00765BB6">
        <w:rPr>
          <w:lang w:val="en-US"/>
        </w:rPr>
        <w:t>Ports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Remaining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Age</w:t>
      </w:r>
      <w:proofErr w:type="spellEnd"/>
    </w:p>
    <w:p w14:paraId="3246DB73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(</w:t>
      </w:r>
      <w:proofErr w:type="spellStart"/>
      <w:r w:rsidRPr="00765BB6">
        <w:rPr>
          <w:lang w:val="en-US"/>
        </w:rPr>
        <w:t>mins</w:t>
      </w:r>
      <w:proofErr w:type="spellEnd"/>
      <w:r w:rsidRPr="00765BB6">
        <w:rPr>
          <w:lang w:val="en-US"/>
        </w:rPr>
        <w:t>)</w:t>
      </w:r>
    </w:p>
    <w:p w14:paraId="635D85F8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---- ----------- ---- ----- -------------</w:t>
      </w:r>
    </w:p>
    <w:p w14:paraId="15E967F8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 xml:space="preserve">10 000A.41BB.7B46 </w:t>
      </w:r>
      <w:proofErr w:type="spellStart"/>
      <w:r w:rsidRPr="00765BB6">
        <w:rPr>
          <w:lang w:val="en-US"/>
        </w:rPr>
        <w:t>DynamicConfigured</w:t>
      </w:r>
      <w:proofErr w:type="spellEnd"/>
      <w:r w:rsidRPr="00765BB6">
        <w:rPr>
          <w:lang w:val="en-US"/>
        </w:rPr>
        <w:t xml:space="preserve"> FastEthernet0/6 -</w:t>
      </w:r>
    </w:p>
    <w:p w14:paraId="364645A6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>-----------------------------------------------------------------------------</w:t>
      </w:r>
    </w:p>
    <w:p w14:paraId="40EABFC1" w14:textId="77777777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 xml:space="preserve">Total </w:t>
      </w:r>
      <w:proofErr w:type="spellStart"/>
      <w:r w:rsidRPr="00765BB6">
        <w:rPr>
          <w:lang w:val="en-US"/>
        </w:rPr>
        <w:t>Addresses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in</w:t>
      </w:r>
      <w:proofErr w:type="spellEnd"/>
      <w:r w:rsidRPr="00765BB6">
        <w:rPr>
          <w:lang w:val="en-US"/>
        </w:rPr>
        <w:t xml:space="preserve"> System (</w:t>
      </w:r>
      <w:proofErr w:type="spellStart"/>
      <w:r w:rsidRPr="00765BB6">
        <w:rPr>
          <w:lang w:val="en-US"/>
        </w:rPr>
        <w:t>excluding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one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mac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per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port</w:t>
      </w:r>
      <w:proofErr w:type="spellEnd"/>
      <w:proofErr w:type="gramStart"/>
      <w:r w:rsidRPr="00765BB6">
        <w:rPr>
          <w:lang w:val="en-US"/>
        </w:rPr>
        <w:t>) :</w:t>
      </w:r>
      <w:proofErr w:type="gramEnd"/>
      <w:r w:rsidRPr="00765BB6">
        <w:rPr>
          <w:lang w:val="en-US"/>
        </w:rPr>
        <w:t xml:space="preserve"> 0</w:t>
      </w:r>
    </w:p>
    <w:p w14:paraId="1114B323" w14:textId="08CB2FC6" w:rsidR="00765BB6" w:rsidRPr="00765BB6" w:rsidRDefault="00765BB6" w:rsidP="00765BB6">
      <w:pPr>
        <w:pStyle w:val="CMDOutput"/>
        <w:rPr>
          <w:lang w:val="en-US"/>
        </w:rPr>
      </w:pPr>
      <w:r w:rsidRPr="00765BB6">
        <w:rPr>
          <w:lang w:val="en-US"/>
        </w:rPr>
        <w:t xml:space="preserve">Max </w:t>
      </w:r>
      <w:proofErr w:type="spellStart"/>
      <w:r w:rsidRPr="00765BB6">
        <w:rPr>
          <w:lang w:val="en-US"/>
        </w:rPr>
        <w:t>Addresses</w:t>
      </w:r>
      <w:proofErr w:type="spellEnd"/>
      <w:r w:rsidRPr="00765BB6">
        <w:rPr>
          <w:lang w:val="en-US"/>
        </w:rPr>
        <w:t xml:space="preserve"> limit in System (</w:t>
      </w:r>
      <w:proofErr w:type="spellStart"/>
      <w:r w:rsidRPr="00765BB6">
        <w:rPr>
          <w:lang w:val="en-US"/>
        </w:rPr>
        <w:t>excluding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one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mac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per</w:t>
      </w:r>
      <w:proofErr w:type="spellEnd"/>
      <w:r w:rsidRPr="00765BB6">
        <w:rPr>
          <w:lang w:val="en-US"/>
        </w:rPr>
        <w:t xml:space="preserve"> </w:t>
      </w:r>
      <w:proofErr w:type="spellStart"/>
      <w:r w:rsidRPr="00765BB6">
        <w:rPr>
          <w:lang w:val="en-US"/>
        </w:rPr>
        <w:t>port</w:t>
      </w:r>
      <w:proofErr w:type="spellEnd"/>
      <w:proofErr w:type="gramStart"/>
      <w:r w:rsidRPr="00765BB6">
        <w:rPr>
          <w:lang w:val="en-US"/>
        </w:rPr>
        <w:t>) :</w:t>
      </w:r>
      <w:proofErr w:type="gramEnd"/>
      <w:r w:rsidRPr="00765BB6">
        <w:rPr>
          <w:lang w:val="en-US"/>
        </w:rPr>
        <w:t xml:space="preserve"> 1024</w:t>
      </w:r>
    </w:p>
    <w:p w14:paraId="3EC5DFBA" w14:textId="00C7EE7C" w:rsidR="00256861" w:rsidRPr="00765BB6" w:rsidRDefault="00256861" w:rsidP="0013110C">
      <w:pPr>
        <w:pStyle w:val="SubStepAlpha"/>
      </w:pPr>
      <w:r>
        <w:t>Включите безопасность порта для F0 / 18 на S2. Настройте каждый активный порт доступа таким образом, чтобы он автоматически добавлял адреса МАС, изученные на этом порту, в текущую конфигурацию.</w:t>
      </w:r>
    </w:p>
    <w:p w14:paraId="11B9CBD5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S2(config)#int fa0/18</w:t>
      </w:r>
    </w:p>
    <w:p w14:paraId="1FCD6FEA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switchport port-security</w:t>
      </w:r>
    </w:p>
    <w:p w14:paraId="274B2D11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switchport port-security mac-address sticky</w:t>
      </w:r>
    </w:p>
    <w:p w14:paraId="1E28B4E3" w14:textId="77777777" w:rsidR="00765BB6" w:rsidRPr="00765BB6" w:rsidRDefault="00765BB6" w:rsidP="00765BB6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3277327F" w14:textId="12DB5678" w:rsidR="00FC1FBA" w:rsidRDefault="00256861" w:rsidP="0013110C">
      <w:pPr>
        <w:pStyle w:val="SubStepAlpha"/>
      </w:pPr>
      <w:r>
        <w:t>Настройте следующие параметры безопасности порта на S2 F / 18:</w:t>
      </w:r>
    </w:p>
    <w:p w14:paraId="1F59BE4D" w14:textId="1AFF657C" w:rsidR="00DA26EC" w:rsidRDefault="00DA26EC" w:rsidP="00DA26EC">
      <w:pPr>
        <w:pStyle w:val="Bulletlevel2"/>
      </w:pPr>
      <w:r>
        <w:t xml:space="preserve">Максимальное количество записей MAC-адресов: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Тип безопасности: </w:t>
      </w:r>
      <w:r>
        <w:rPr>
          <w:b/>
        </w:rPr>
        <w:t>Protect</w:t>
      </w:r>
    </w:p>
    <w:p w14:paraId="5C962EB6" w14:textId="4C9441F5" w:rsidR="00DA26EC" w:rsidRPr="00765BB6" w:rsidRDefault="00DA26EC" w:rsidP="00385511">
      <w:pPr>
        <w:pStyle w:val="Bulletlevel2"/>
      </w:pPr>
      <w:proofErr w:type="spellStart"/>
      <w:r>
        <w:t>Aging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</w:t>
      </w:r>
      <w:r w:rsidRPr="004663E5">
        <w:rPr>
          <w:b/>
        </w:rPr>
        <w:t>60 мин.</w:t>
      </w:r>
    </w:p>
    <w:p w14:paraId="6405D54A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 port-security maximum 2</w:t>
      </w:r>
    </w:p>
    <w:p w14:paraId="4ED450E6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 port-security violation protect</w:t>
      </w:r>
    </w:p>
    <w:p w14:paraId="19D6348C" w14:textId="4230594D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 port-security aging time 60</w:t>
      </w:r>
    </w:p>
    <w:p w14:paraId="307A8A55" w14:textId="757FEC2F" w:rsidR="00423968" w:rsidRDefault="00423968" w:rsidP="00423968">
      <w:pPr>
        <w:pStyle w:val="SubStepAlpha"/>
      </w:pPr>
      <w:r>
        <w:t>Проверка функции безопасности портов на S2 F0/18.</w:t>
      </w:r>
    </w:p>
    <w:p w14:paraId="096D2D3A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S2#</w:t>
      </w:r>
    </w:p>
    <w:p w14:paraId="3C6CD0F4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%LINK-5-CHANGED: Interface FastEthernet0/18, changed state to up</w:t>
      </w:r>
    </w:p>
    <w:p w14:paraId="3598F409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7D6DD7A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%LINEPROTO-5-UPDOWN: Line protocol on Interface FastEthernet0/18, changed state to up</w:t>
      </w:r>
    </w:p>
    <w:p w14:paraId="18FB73DB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1984692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S2#show port-security interface f0/18</w:t>
      </w:r>
    </w:p>
    <w:p w14:paraId="49D7F062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 Security : Enabled</w:t>
      </w:r>
    </w:p>
    <w:p w14:paraId="7C2DB2EB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 Status : Secure-up</w:t>
      </w:r>
    </w:p>
    <w:p w14:paraId="0035EC71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Violation Mode : Protect</w:t>
      </w:r>
    </w:p>
    <w:p w14:paraId="2FBC635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Aging Time : 60 mins</w:t>
      </w:r>
    </w:p>
    <w:p w14:paraId="693B2A70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Aging Type : Absolute</w:t>
      </w:r>
    </w:p>
    <w:p w14:paraId="1DD7F74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SecureStatic Address Aging : Disabled</w:t>
      </w:r>
    </w:p>
    <w:p w14:paraId="0135806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Maximum MAC Addresses : 2</w:t>
      </w:r>
    </w:p>
    <w:p w14:paraId="7C8B0E88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Total MAC Addresses : 1</w:t>
      </w:r>
    </w:p>
    <w:p w14:paraId="7DB97CED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Configured MAC Addresses : 0</w:t>
      </w:r>
    </w:p>
    <w:p w14:paraId="4FFA8FB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Sticky MAC Addresses : 1</w:t>
      </w:r>
    </w:p>
    <w:p w14:paraId="5A67ACC1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Last Source Address:Vlan : 0030.F2C5.2EDE:10</w:t>
      </w:r>
    </w:p>
    <w:p w14:paraId="565B431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Security Violation Count : 0</w:t>
      </w:r>
    </w:p>
    <w:p w14:paraId="06291D60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258ADCF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S2#show port-security address</w:t>
      </w:r>
    </w:p>
    <w:p w14:paraId="4F10D868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Secure Mac Address Table</w:t>
      </w:r>
    </w:p>
    <w:p w14:paraId="544AF183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-----------------------------------------------------------------------------</w:t>
      </w:r>
    </w:p>
    <w:p w14:paraId="5A1FFF5C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 Mac Address Type Ports Remaining Age</w:t>
      </w:r>
    </w:p>
    <w:p w14:paraId="18946549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(mins)</w:t>
      </w:r>
    </w:p>
    <w:p w14:paraId="0FFE5479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---- ----------- ---- ----- -------------</w:t>
      </w:r>
    </w:p>
    <w:p w14:paraId="2AFB6D37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10 0030.F2C5.2EDE SecureSticky Fa0/18 -</w:t>
      </w:r>
    </w:p>
    <w:p w14:paraId="0A99A6DC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-----------------------------------------------------------------------------</w:t>
      </w:r>
    </w:p>
    <w:p w14:paraId="43A2EB29" w14:textId="77777777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Total Addresses in System (excluding one mac per port) : 0</w:t>
      </w:r>
    </w:p>
    <w:p w14:paraId="39C6D68D" w14:textId="5C24684C" w:rsidR="00765BB6" w:rsidRPr="00765BB6" w:rsidRDefault="00765BB6" w:rsidP="00765B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65BB6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 Addresses limit in System (excluding one mac per port) : 1024</w:t>
      </w:r>
    </w:p>
    <w:p w14:paraId="1372A0F6" w14:textId="1B44AFDC" w:rsidR="009132D4" w:rsidRDefault="009132D4" w:rsidP="00385511">
      <w:pPr>
        <w:pStyle w:val="3"/>
      </w:pPr>
      <w:r>
        <w:t xml:space="preserve">Реализовать безопасность DHCP </w:t>
      </w:r>
      <w:proofErr w:type="spellStart"/>
      <w:r>
        <w:t>snooping</w:t>
      </w:r>
      <w:proofErr w:type="spellEnd"/>
      <w:r>
        <w:t>.</w:t>
      </w:r>
    </w:p>
    <w:p w14:paraId="78FADE9C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)#ip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snooping</w:t>
      </w:r>
    </w:p>
    <w:p w14:paraId="4B3B036D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S2(config)#ip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snooping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</w:t>
      </w:r>
    </w:p>
    <w:p w14:paraId="31FF5712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S2(config)#int fa0/1</w:t>
      </w:r>
    </w:p>
    <w:p w14:paraId="2BBC2BA7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ip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snooping trust</w:t>
      </w:r>
    </w:p>
    <w:p w14:paraId="6CE35E89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 f0/18</w:t>
      </w:r>
    </w:p>
    <w:p w14:paraId="0B2374DE" w14:textId="77777777" w:rsidR="00970F9D" w:rsidRDefault="00970F9D" w:rsidP="00970F9D">
      <w:pPr>
        <w:pStyle w:val="aff0"/>
        <w:spacing w:before="0" w:beforeAutospacing="0" w:after="0" w:afterAutospacing="0"/>
        <w:rPr>
          <w:lang w:val="en-US"/>
        </w:rPr>
      </w:pPr>
    </w:p>
    <w:p w14:paraId="75FA1078" w14:textId="1D456AEB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S2#sh ip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snooping</w:t>
      </w:r>
      <w:proofErr w:type="spellEnd"/>
    </w:p>
    <w:p w14:paraId="1556C7FA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DHCP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snooping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is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enabled</w:t>
      </w:r>
      <w:proofErr w:type="spellEnd"/>
    </w:p>
    <w:p w14:paraId="3D428961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DHCP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snooping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is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configured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on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following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VLANs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3C9D139F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10</w:t>
      </w:r>
    </w:p>
    <w:p w14:paraId="71069C3E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Insertion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of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option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82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is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enabled</w:t>
      </w:r>
      <w:proofErr w:type="spellEnd"/>
    </w:p>
    <w:p w14:paraId="25A4DC6E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Option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82 on untrusted port is not allowed</w:t>
      </w:r>
    </w:p>
    <w:p w14:paraId="40A91CA3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Verification of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hwaddr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field is enabled</w:t>
      </w:r>
    </w:p>
    <w:p w14:paraId="32BC674B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Interface Trusted Rate limit (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pps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</w:t>
      </w:r>
    </w:p>
    <w:p w14:paraId="00D36611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----------------------- ------- ----------------</w:t>
      </w:r>
    </w:p>
    <w:p w14:paraId="48FF4808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FastEthernet0/1 yes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unlimited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047B3B0B" w14:textId="77777777" w:rsidR="00970F9D" w:rsidRPr="00970F9D" w:rsidRDefault="00970F9D" w:rsidP="00970F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FastEthernet0/18 </w:t>
      </w:r>
      <w:proofErr w:type="spellStart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no</w:t>
      </w:r>
      <w:proofErr w:type="spellEnd"/>
      <w:r w:rsidRPr="00970F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5 </w:t>
      </w:r>
    </w:p>
    <w:p w14:paraId="60B8894A" w14:textId="3687F99A" w:rsidR="00571227" w:rsidRDefault="00970F9D" w:rsidP="00970F9D">
      <w:pPr>
        <w:pStyle w:val="SubStepAlpha"/>
      </w:pPr>
      <w:r>
        <w:t>S2#</w:t>
      </w:r>
      <w:r>
        <w:t xml:space="preserve"> </w:t>
      </w:r>
      <w:r w:rsidR="00AB45A3">
        <w:t>В командной строке на PC-B освободите, а затем обновите IP-адрес.</w:t>
      </w:r>
    </w:p>
    <w:p w14:paraId="6C2354D8" w14:textId="1DE7ECE4" w:rsidR="00B11561" w:rsidRPr="004E49FE" w:rsidRDefault="00B11561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/release</w:t>
      </w:r>
    </w:p>
    <w:p w14:paraId="6577AFCE" w14:textId="15BBAB23" w:rsidR="00B11561" w:rsidRDefault="00B11561" w:rsidP="00385511">
      <w:pPr>
        <w:pStyle w:val="CMD"/>
        <w:rPr>
          <w:b/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/renew</w:t>
      </w:r>
    </w:p>
    <w:p w14:paraId="73212A11" w14:textId="77777777" w:rsidR="00650C1C" w:rsidRDefault="00650C1C" w:rsidP="00385511">
      <w:pPr>
        <w:pStyle w:val="CMD"/>
        <w:rPr>
          <w:lang w:val="en-US"/>
        </w:rPr>
      </w:pPr>
    </w:p>
    <w:p w14:paraId="56E99C03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C:\&gt;ipconfig /release</w:t>
      </w:r>
    </w:p>
    <w:p w14:paraId="5B12F328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1073E18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Address......................: 0.0.0.0</w:t>
      </w:r>
    </w:p>
    <w:p w14:paraId="0DE5DC2A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0.0.0.0</w:t>
      </w:r>
    </w:p>
    <w:p w14:paraId="463BE8A3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Gateway.................: 0.0.0.0</w:t>
      </w:r>
    </w:p>
    <w:p w14:paraId="03588F18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DNS Server......................: 0.0.0.0</w:t>
      </w:r>
    </w:p>
    <w:p w14:paraId="77764DBA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090D9C0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C:\&gt;ipconfig /renew</w:t>
      </w:r>
    </w:p>
    <w:p w14:paraId="1FFE53EC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AE64EE9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Address......................: 192.168.10.11</w:t>
      </w:r>
    </w:p>
    <w:p w14:paraId="706E3A1A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255.255.255.0</w:t>
      </w:r>
    </w:p>
    <w:p w14:paraId="4FB7E238" w14:textId="77777777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Gateway.................: 192.168.10.1</w:t>
      </w:r>
    </w:p>
    <w:p w14:paraId="7302EE86" w14:textId="5C6E520A" w:rsidR="00650C1C" w:rsidRPr="00650C1C" w:rsidRDefault="00650C1C" w:rsidP="00650C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50C1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DNS Server......................: 0.0.0.0</w:t>
      </w:r>
    </w:p>
    <w:p w14:paraId="7C313889" w14:textId="7E4A1BEA" w:rsidR="00AB45A3" w:rsidRPr="004E49FE" w:rsidRDefault="00571227" w:rsidP="005F055B">
      <w:pPr>
        <w:pStyle w:val="SubStepAlpha"/>
        <w:rPr>
          <w:lang w:val="en-US"/>
        </w:rPr>
      </w:pPr>
      <w:r>
        <w:t>Проверьте</w:t>
      </w:r>
      <w:r w:rsidRPr="004E49FE">
        <w:rPr>
          <w:lang w:val="en-US"/>
        </w:rPr>
        <w:t xml:space="preserve"> </w:t>
      </w:r>
      <w:r>
        <w:t>привязку</w:t>
      </w:r>
      <w:r w:rsidRPr="004E49FE">
        <w:rPr>
          <w:lang w:val="en-US"/>
        </w:rPr>
        <w:t xml:space="preserve"> </w:t>
      </w:r>
      <w:r>
        <w:t>отслеживания</w:t>
      </w:r>
      <w:r w:rsidRPr="004E49FE">
        <w:rPr>
          <w:lang w:val="en-US"/>
        </w:rPr>
        <w:t xml:space="preserve"> DHCP </w:t>
      </w:r>
      <w:r>
        <w:t>с</w:t>
      </w:r>
      <w:r w:rsidRPr="004E49FE">
        <w:rPr>
          <w:lang w:val="en-US"/>
        </w:rPr>
        <w:t xml:space="preserve"> </w:t>
      </w:r>
      <w:r>
        <w:t>помощью</w:t>
      </w:r>
      <w:r w:rsidRPr="004E49FE">
        <w:rPr>
          <w:lang w:val="en-US"/>
        </w:rPr>
        <w:t xml:space="preserve"> </w:t>
      </w:r>
      <w:r>
        <w:t>команды</w:t>
      </w:r>
      <w:r w:rsidRPr="004E49FE">
        <w:rPr>
          <w:lang w:val="en-US"/>
        </w:rPr>
        <w:t xml:space="preserve"> </w:t>
      </w:r>
      <w:r w:rsidRPr="004E49FE">
        <w:rPr>
          <w:b/>
          <w:lang w:val="en-US"/>
        </w:rPr>
        <w:t xml:space="preserve">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 binding</w:t>
      </w:r>
      <w:r w:rsidRPr="004E49FE">
        <w:rPr>
          <w:lang w:val="en-US"/>
        </w:rPr>
        <w:t>.</w:t>
      </w:r>
    </w:p>
    <w:p w14:paraId="0565995F" w14:textId="77777777" w:rsidR="006A39CC" w:rsidRPr="006A39CC" w:rsidRDefault="006A39CC" w:rsidP="006A39CC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S2#sh </w:t>
      </w:r>
      <w:proofErr w:type="spell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snooping binding</w:t>
      </w:r>
    </w:p>
    <w:p w14:paraId="25B9860A" w14:textId="77777777" w:rsidR="006A39CC" w:rsidRPr="006A39CC" w:rsidRDefault="006A39CC" w:rsidP="006A39CC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MacAddress</w:t>
      </w:r>
      <w:proofErr w:type="spell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IpAddress</w:t>
      </w:r>
      <w:proofErr w:type="spell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Lease(sec) Type VLAN Interface</w:t>
      </w:r>
    </w:p>
    <w:p w14:paraId="5957EDC5" w14:textId="77777777" w:rsidR="006A39CC" w:rsidRPr="006A39CC" w:rsidRDefault="006A39CC" w:rsidP="006A39CC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------------------ --------------- ---------- ------------- ---- -----------------</w:t>
      </w:r>
    </w:p>
    <w:p w14:paraId="1D498AFD" w14:textId="77777777" w:rsidR="006A39CC" w:rsidRPr="006A39CC" w:rsidRDefault="006A39CC" w:rsidP="006A39CC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gram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00:30:F2:C5</w:t>
      </w:r>
      <w:proofErr w:type="gram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:2E:DE 192.168.10.11 0 </w:t>
      </w:r>
      <w:proofErr w:type="spellStart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6A39C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-snooping 10 FastEthernet0/18</w:t>
      </w:r>
    </w:p>
    <w:p w14:paraId="729BFC0A" w14:textId="1EB5DB5D" w:rsidR="006948EF" w:rsidRPr="008C71CD" w:rsidRDefault="006A39CC" w:rsidP="006A39CC">
      <w:pPr>
        <w:pStyle w:val="3"/>
        <w:rPr>
          <w:lang w:val="en-US"/>
        </w:rPr>
      </w:pPr>
      <w:r w:rsidRPr="008C71CD">
        <w:rPr>
          <w:lang w:val="en-US"/>
        </w:rPr>
        <w:t>Total number of bindings: 1</w:t>
      </w:r>
      <w:r w:rsidRPr="008C71CD">
        <w:rPr>
          <w:lang w:val="en-US"/>
        </w:rPr>
        <w:t xml:space="preserve"> </w:t>
      </w:r>
      <w:r w:rsidR="006948EF">
        <w:t>Реализация</w:t>
      </w:r>
      <w:r w:rsidR="006948EF" w:rsidRPr="008C71CD">
        <w:rPr>
          <w:lang w:val="en-US"/>
        </w:rPr>
        <w:t xml:space="preserve"> </w:t>
      </w:r>
      <w:proofErr w:type="spellStart"/>
      <w:r w:rsidR="006948EF" w:rsidRPr="008C71CD">
        <w:rPr>
          <w:lang w:val="en-US"/>
        </w:rPr>
        <w:t>PortFast</w:t>
      </w:r>
      <w:proofErr w:type="spellEnd"/>
      <w:r w:rsidR="006948EF" w:rsidRPr="008C71CD">
        <w:rPr>
          <w:lang w:val="en-US"/>
        </w:rPr>
        <w:t xml:space="preserve"> </w:t>
      </w:r>
      <w:r w:rsidR="006948EF">
        <w:t>и</w:t>
      </w:r>
      <w:r w:rsidR="006948EF" w:rsidRPr="008C71CD">
        <w:rPr>
          <w:lang w:val="en-US"/>
        </w:rPr>
        <w:t xml:space="preserve"> BPDU Guard</w:t>
      </w:r>
    </w:p>
    <w:p w14:paraId="57A89225" w14:textId="4C4F9C64" w:rsidR="008C71CD" w:rsidRPr="008C71CD" w:rsidRDefault="006C1651" w:rsidP="008C71CD">
      <w:pPr>
        <w:pStyle w:val="SubStepAlpha"/>
      </w:pPr>
      <w:r>
        <w:t xml:space="preserve">Настройте </w:t>
      </w:r>
      <w:proofErr w:type="spellStart"/>
      <w:r>
        <w:t>PortFast</w:t>
      </w:r>
      <w:proofErr w:type="spellEnd"/>
      <w:r>
        <w:t xml:space="preserve"> на всех портах доступа, которые используются на обоих коммутаторах.</w:t>
      </w:r>
    </w:p>
    <w:p w14:paraId="111A82BA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S1(config)#int f0/6</w:t>
      </w:r>
    </w:p>
    <w:p w14:paraId="4115DB5C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S1(config-if)#spanning-tree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portfast</w:t>
      </w:r>
      <w:proofErr w:type="spellEnd"/>
    </w:p>
    <w:p w14:paraId="7E8D1E54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%Warning: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portfast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should only be enabled on ports connected to a single</w:t>
      </w:r>
    </w:p>
    <w:p w14:paraId="06D1686B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host. Connecting hubs, concentrators, switches, bridges, etc... to this</w:t>
      </w:r>
    </w:p>
    <w:p w14:paraId="2A9F7391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interface when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portfast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is enabled, can cause temporary bridging loops.</w:t>
      </w:r>
    </w:p>
    <w:p w14:paraId="422138F9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Use with CAUTION</w:t>
      </w:r>
    </w:p>
    <w:p w14:paraId="0F93843F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9452BEC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Portfast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has been configured on FastEthernet0/6 but will only</w:t>
      </w:r>
    </w:p>
    <w:p w14:paraId="5DB2B7B4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have effect when the interface is in a non-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mode.</w:t>
      </w:r>
    </w:p>
    <w:p w14:paraId="6520FA9A" w14:textId="3D61DD86" w:rsidR="00616031" w:rsidRPr="008C71CD" w:rsidRDefault="00BA1A4E" w:rsidP="008C71CD">
      <w:pPr>
        <w:pStyle w:val="SubStepNum"/>
      </w:pPr>
      <w:r>
        <w:t>Включите защиту BPDU на портах доступа VLAN 10 S1 и S2, подключенных к PC-A и PC-B.</w:t>
      </w:r>
    </w:p>
    <w:p w14:paraId="22817C7E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)#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interface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f0/6</w:t>
      </w:r>
    </w:p>
    <w:p w14:paraId="5C91A512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spanning-tree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bpduguard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enable</w:t>
      </w:r>
    </w:p>
    <w:p w14:paraId="5A767F53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EFF808D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S2(config)# interface f0/18</w:t>
      </w:r>
    </w:p>
    <w:p w14:paraId="33A55320" w14:textId="7AF35C30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config-</w:t>
      </w:r>
      <w:proofErr w:type="gram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spanning-tree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bpduguard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enable</w:t>
      </w:r>
      <w:proofErr w:type="spellEnd"/>
    </w:p>
    <w:p w14:paraId="4B19431B" w14:textId="44457298" w:rsidR="00BA1A4E" w:rsidRDefault="00BA1A4E" w:rsidP="005F055B">
      <w:pPr>
        <w:pStyle w:val="SubStepAlpha"/>
      </w:pPr>
      <w:r>
        <w:t>Убедитесь, что защита BPDU и PortFast включены на соответствующих портах.</w:t>
      </w:r>
    </w:p>
    <w:p w14:paraId="63E45900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S1#show spanning-tree interface f0/6 detail</w:t>
      </w:r>
    </w:p>
    <w:p w14:paraId="4A373941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5F7DA9FB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 6 (FastEthernet0/6) of VLAN0010 is designated forwarding</w:t>
      </w:r>
    </w:p>
    <w:p w14:paraId="72EEFD83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 path cost 19, Port priority 128, Port Identifier 128.6</w:t>
      </w:r>
    </w:p>
    <w:p w14:paraId="55808A0B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Designated root has priority 32778, address 00E0.F7AB.2805</w:t>
      </w:r>
    </w:p>
    <w:p w14:paraId="3F3CA0C9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Designated bridge has priority 32778, address 00E0.F7AB.2805</w:t>
      </w:r>
    </w:p>
    <w:p w14:paraId="13F1223A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Designated port id is 128.6, designated path cost 19</w:t>
      </w:r>
    </w:p>
    <w:p w14:paraId="24BAD16E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Timers: message age 16, forward delay 0, hold 0</w:t>
      </w:r>
    </w:p>
    <w:p w14:paraId="2E0131F1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Number of transitions to forwarding state: 1</w:t>
      </w:r>
    </w:p>
    <w:p w14:paraId="7EE5C13D" w14:textId="77777777" w:rsidR="008C71CD" w:rsidRPr="008C71CD" w:rsidRDefault="008C71CD" w:rsidP="008C7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The port is in the </w:t>
      </w:r>
      <w:proofErr w:type="spellStart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portfast</w:t>
      </w:r>
      <w:proofErr w:type="spellEnd"/>
      <w:r w:rsidRPr="008C71C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mode</w:t>
      </w:r>
    </w:p>
    <w:p w14:paraId="578C3D3C" w14:textId="4F33476E" w:rsidR="006948EF" w:rsidRPr="008C71CD" w:rsidRDefault="008C71CD" w:rsidP="008C71CD">
      <w:pPr>
        <w:pStyle w:val="3"/>
        <w:rPr>
          <w:lang w:val="en-US"/>
        </w:rPr>
      </w:pPr>
      <w:r w:rsidRPr="008C71CD">
        <w:rPr>
          <w:lang w:val="en-US"/>
        </w:rPr>
        <w:t>Link type is point-to-point by default</w:t>
      </w:r>
      <w:r w:rsidR="005F055B">
        <w:t>Проверьте</w:t>
      </w:r>
      <w:r w:rsidR="005F055B" w:rsidRPr="008C71CD">
        <w:rPr>
          <w:lang w:val="en-US"/>
        </w:rPr>
        <w:t xml:space="preserve"> </w:t>
      </w:r>
      <w:r w:rsidR="005F055B">
        <w:t>наличие</w:t>
      </w:r>
      <w:r w:rsidR="005F055B" w:rsidRPr="008C71CD">
        <w:rPr>
          <w:lang w:val="en-US"/>
        </w:rPr>
        <w:t xml:space="preserve"> </w:t>
      </w:r>
      <w:r w:rsidR="005F055B">
        <w:t>сквозного</w:t>
      </w:r>
      <w:r w:rsidR="005F055B" w:rsidRPr="008C71CD">
        <w:rPr>
          <w:lang w:val="en-US"/>
        </w:rPr>
        <w:t xml:space="preserve"> ⁪</w:t>
      </w:r>
      <w:r w:rsidR="005F055B">
        <w:t>подключения</w:t>
      </w:r>
      <w:r w:rsidR="005F055B" w:rsidRPr="008C71CD">
        <w:rPr>
          <w:lang w:val="en-US"/>
        </w:rPr>
        <w:t>.</w:t>
      </w:r>
    </w:p>
    <w:p w14:paraId="61506BEE" w14:textId="77777777" w:rsidR="00285132" w:rsidRPr="00285132" w:rsidRDefault="006948EF" w:rsidP="00285132">
      <w:pPr>
        <w:pStyle w:val="BodyTextL25"/>
      </w:pPr>
      <w:r>
        <w:t>Проверьте PING свзяь между всеми устройствами в таблице IP-адресации. В случае сбоя проверки связи может потребоваться отключить брандмауэр на хостах.</w:t>
      </w:r>
    </w:p>
    <w:p w14:paraId="0F4BA88F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lang w:val="en-US"/>
        </w:rPr>
        <w:t>C</w:t>
      </w: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:\&gt;ping 192.168.10.10</w:t>
      </w:r>
    </w:p>
    <w:p w14:paraId="648E2EAB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DA14338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192.168.10.10 with 32 bytes of data:</w:t>
      </w:r>
    </w:p>
    <w:p w14:paraId="6E9C80CD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50620ED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192.168.10.10: bytes=32 time=20ms TTL=128</w:t>
      </w:r>
    </w:p>
    <w:p w14:paraId="5729DF84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from 192.168.10.10: bytes=32 time=8ms TTL=128</w:t>
      </w:r>
    </w:p>
    <w:p w14:paraId="7C70A65D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>Reply from 192.168.10.10: bytes=32 time&lt;1ms TTL=128</w:t>
      </w:r>
    </w:p>
    <w:p w14:paraId="08AB2EB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192.168.10.10: bytes=32 time=9ms TTL=128</w:t>
      </w:r>
    </w:p>
    <w:p w14:paraId="2A2B7F0B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1B57FB1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192.168.10.10:</w:t>
      </w:r>
    </w:p>
    <w:p w14:paraId="0AF09A12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4, Lost = 0 (0% loss),</w:t>
      </w:r>
    </w:p>
    <w:p w14:paraId="4B53662D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round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trip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times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milli-seconds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5983AAAE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Minimum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0ms,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Maximum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20ms,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Average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9ms</w:t>
      </w:r>
    </w:p>
    <w:p w14:paraId="2B37C95A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6344A01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C:\&gt;ping 192.168.10.1</w:t>
      </w:r>
    </w:p>
    <w:p w14:paraId="6F07C6B3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85EC607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192.168.10.1 with 32 bytes of data:</w:t>
      </w:r>
    </w:p>
    <w:p w14:paraId="06DFBDE8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50852C12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192.168.10.1: bytes=32 time&lt;1ms TTL=255</w:t>
      </w:r>
    </w:p>
    <w:p w14:paraId="1FF8909F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192.168.10.1: bytes=32 time=17ms TTL=255</w:t>
      </w:r>
    </w:p>
    <w:p w14:paraId="1DD0F4B0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192.168.10.1: bytes=32 time&lt;1ms TTL=255</w:t>
      </w:r>
    </w:p>
    <w:p w14:paraId="7447BE01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192.168.10.1: bytes=32 time&lt;1ms TTL=255</w:t>
      </w:r>
    </w:p>
    <w:p w14:paraId="7F5123C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6D7377A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192.168.10.1:</w:t>
      </w:r>
    </w:p>
    <w:p w14:paraId="69783296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4, Lost = 0 (0% loss),</w:t>
      </w:r>
    </w:p>
    <w:p w14:paraId="43399A94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 round trip times in milli-seconds:</w:t>
      </w:r>
    </w:p>
    <w:p w14:paraId="13EC03C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Minimum = 0ms, Maximum = 17ms, Average = 4ms</w:t>
      </w:r>
    </w:p>
    <w:p w14:paraId="605A6F64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87037B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C:\&gt;ping 192.168.10.201</w:t>
      </w:r>
    </w:p>
    <w:p w14:paraId="5415CF34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3BADD6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 192.168.10.201 with 32 bytes of data:</w:t>
      </w:r>
    </w:p>
    <w:p w14:paraId="12CD68C8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D396D63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Request timed out.</w:t>
      </w:r>
    </w:p>
    <w:p w14:paraId="4F2659AA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192.168.10.201: bytes=32 time&lt;1ms TTL=255</w:t>
      </w:r>
    </w:p>
    <w:p w14:paraId="0D4A9B6A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192.168.10.201: bytes=32 time&lt;1ms TTL=255</w:t>
      </w:r>
    </w:p>
    <w:p w14:paraId="0238DE0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192.168.10.201: bytes=32 time&lt;1ms TTL=255</w:t>
      </w:r>
    </w:p>
    <w:p w14:paraId="5AAA153F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9FDEAE7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192.168.10.201:</w:t>
      </w:r>
    </w:p>
    <w:p w14:paraId="2D2988AB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3, Lost = 1 (25% loss),</w:t>
      </w:r>
    </w:p>
    <w:p w14:paraId="2D6CDF6A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 round trip times in milli-seconds:</w:t>
      </w:r>
    </w:p>
    <w:p w14:paraId="44C3B070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Minimum = 0ms, Maximum = 0ms, Average = 0ms</w:t>
      </w:r>
    </w:p>
    <w:p w14:paraId="225484BE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F752E83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C:\&gt;ping 192.168.10.202</w:t>
      </w:r>
    </w:p>
    <w:p w14:paraId="6D8627F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EB8EAED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 192.168.10.202 with 32 bytes of data:</w:t>
      </w:r>
    </w:p>
    <w:p w14:paraId="2719740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684A934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Request timed out.</w:t>
      </w:r>
    </w:p>
    <w:p w14:paraId="7A5BEB01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192.168.10.202: bytes=32 time&lt;1ms TTL=255</w:t>
      </w:r>
    </w:p>
    <w:p w14:paraId="335391A1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192.168.10.202: bytes=32 time&lt;1ms TTL=255</w:t>
      </w:r>
    </w:p>
    <w:p w14:paraId="2806A887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192.168.10.202: bytes=32 time&lt;1ms TTL=255</w:t>
      </w:r>
    </w:p>
    <w:p w14:paraId="227C111F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CA9901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192.168.10.202:</w:t>
      </w:r>
    </w:p>
    <w:p w14:paraId="6009237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3, Lost = 1 (25% loss),</w:t>
      </w:r>
    </w:p>
    <w:p w14:paraId="59A32C2E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 round trip times in milli-seconds:</w:t>
      </w:r>
    </w:p>
    <w:p w14:paraId="63E2BC45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Minimum = 0ms,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Maximum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0ms, </w:t>
      </w:r>
      <w:proofErr w:type="spellStart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Average</w:t>
      </w:r>
      <w:proofErr w:type="spellEnd"/>
      <w:r w:rsidRPr="0028513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</w:t>
      </w:r>
    </w:p>
    <w:p w14:paraId="0C5DA1EC" w14:textId="77777777" w:rsidR="00285132" w:rsidRPr="00285132" w:rsidRDefault="00285132" w:rsidP="00285132">
      <w:pPr>
        <w:pStyle w:val="aff0"/>
        <w:spacing w:before="0" w:beforeAutospacing="0" w:after="0" w:afterAutospacing="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FD18056" w14:textId="7F19A210" w:rsidR="00285132" w:rsidRPr="00285132" w:rsidRDefault="00285132" w:rsidP="00285132">
      <w:pPr>
        <w:pStyle w:val="BodyTextL25"/>
        <w:rPr>
          <w:rFonts w:ascii="Courier New" w:hAnsi="Courier New" w:cs="Courier New"/>
          <w:color w:val="1F2328"/>
          <w:szCs w:val="20"/>
          <w:bdr w:val="none" w:sz="0" w:space="0" w:color="auto" w:frame="1"/>
          <w:lang w:val="en-US"/>
        </w:rPr>
      </w:pPr>
      <w:r w:rsidRPr="00285132">
        <w:rPr>
          <w:rFonts w:ascii="Courier New" w:hAnsi="Courier New" w:cs="Courier New"/>
          <w:color w:val="1F2328"/>
          <w:szCs w:val="20"/>
          <w:bdr w:val="none" w:sz="0" w:space="0" w:color="auto" w:frame="1"/>
          <w:lang w:val="en-US"/>
        </w:rPr>
        <w:t>C:\&gt;</w:t>
      </w:r>
    </w:p>
    <w:p w14:paraId="1D9D32FC" w14:textId="77777777" w:rsidR="00285132" w:rsidRDefault="00285132" w:rsidP="00285132">
      <w:pPr>
        <w:pStyle w:val="BodyTextL25"/>
        <w:rPr>
          <w:lang w:val="en-US"/>
        </w:rPr>
      </w:pPr>
    </w:p>
    <w:p w14:paraId="0657F24F" w14:textId="333544CD" w:rsidR="00D778DF" w:rsidRPr="00E70096" w:rsidRDefault="00D778DF" w:rsidP="00285132">
      <w:pPr>
        <w:pStyle w:val="BodyTextL25"/>
      </w:pPr>
      <w:r>
        <w:t>Вопросы для повторения</w:t>
      </w:r>
    </w:p>
    <w:p w14:paraId="76F77080" w14:textId="77777777" w:rsidR="00554EA8" w:rsidRPr="0006134D" w:rsidRDefault="00EA247F" w:rsidP="00603503">
      <w:pPr>
        <w:pStyle w:val="ReflectionQ"/>
      </w:pPr>
      <w:r>
        <w:lastRenderedPageBreak/>
        <w:t xml:space="preserve">С точки зрения безопасности порта на S2, почему нет значения таймера для оставшегося возраста в минутах, когда было сконфигурировано динамическое обучение - </w:t>
      </w:r>
      <w:proofErr w:type="spellStart"/>
      <w:r>
        <w:t>sticky</w:t>
      </w:r>
      <w:proofErr w:type="spellEnd"/>
      <w:r>
        <w:t>?</w:t>
      </w:r>
    </w:p>
    <w:p w14:paraId="56E4227B" w14:textId="77777777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Отсутствие значения таймера для оставшегося возраста в минутах при использовании динамического обучения (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sticky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learning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) на порту S2 связано с тем, что при динамическом обучении MAC-адреса устанавливаются на порту на основе трафика, который проходит через порт. Это позволяет устройству динамически "запоминать" MAC-адреса, которые в него заходят, и связывать их с портом на основе трафика, который оно видит.</w:t>
      </w:r>
    </w:p>
    <w:p w14:paraId="39CFA83D" w14:textId="77777777" w:rsidR="0006134D" w:rsidRDefault="0006134D" w:rsidP="0006134D">
      <w:pPr>
        <w:pStyle w:val="ReflectionQ"/>
        <w:numPr>
          <w:ilvl w:val="0"/>
          <w:numId w:val="0"/>
        </w:numPr>
        <w:ind w:left="360"/>
      </w:pPr>
    </w:p>
    <w:p w14:paraId="45131074" w14:textId="7B26660A" w:rsidR="0068620D" w:rsidRPr="0006134D" w:rsidRDefault="0068620D" w:rsidP="0068620D">
      <w:pPr>
        <w:pStyle w:val="ReflectionQ"/>
      </w:pPr>
      <w:r>
        <w:t>Что касается безопасности порта на S2, если вы загружаете скрипт текущей конфигурации на S2, почему порту 18 на PC-B никогда не получит IP-адрес через DHCP?</w:t>
      </w:r>
    </w:p>
    <w:p w14:paraId="1548A6B9" w14:textId="1F30BBCF" w:rsidR="0006134D" w:rsidRDefault="0006134D" w:rsidP="0006134D">
      <w:pPr>
        <w:pStyle w:val="ReflectionQ"/>
        <w:numPr>
          <w:ilvl w:val="0"/>
          <w:numId w:val="0"/>
        </w:numPr>
        <w:ind w:left="360"/>
      </w:pPr>
      <w:r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Проблема заключается в том, что порт 18 на PC-B настроен как порт без доступа (</w:t>
      </w:r>
      <w:proofErr w:type="spellStart"/>
      <w:r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access</w:t>
      </w:r>
      <w:proofErr w:type="spellEnd"/>
      <w:r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port</w:t>
      </w:r>
      <w:proofErr w:type="spellEnd"/>
      <w:r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), который не пропускает трафик DHCP, и поэтому PC-B не может получить IP-адрес через DHCP.</w:t>
      </w:r>
    </w:p>
    <w:p w14:paraId="44995047" w14:textId="77777777" w:rsidR="006F29C9" w:rsidRPr="0006134D" w:rsidRDefault="006F29C9" w:rsidP="006F29C9">
      <w:pPr>
        <w:pStyle w:val="ReflectionQ"/>
      </w:pPr>
      <w:r>
        <w:t>Что касается безопасности порта, в чем разница между типом абсолютного устаревания и типом устаревание по неактивности?</w:t>
      </w:r>
    </w:p>
    <w:p w14:paraId="58652E93" w14:textId="77777777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Тип абсолютного устаревания (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Absolute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Aging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):</w:t>
      </w:r>
    </w:p>
    <w:p w14:paraId="3CB89A2A" w14:textId="77777777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  - Этот тип устаревания включает в себя механизм, при котором запись о MAC-адресе удаляется из таблицы MAC (MAC-таблицы) после определенного времени, независимо от активности устройства с данным MAC-адресом.</w:t>
      </w:r>
    </w:p>
    <w:p w14:paraId="4203259E" w14:textId="77777777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</w:p>
    <w:p w14:paraId="10C99784" w14:textId="60B605A3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Тип устаревания по неактивности (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Inactivity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</w:t>
      </w:r>
      <w:proofErr w:type="spellStart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Aging</w:t>
      </w:r>
      <w:proofErr w:type="spellEnd"/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>):</w:t>
      </w:r>
    </w:p>
    <w:p w14:paraId="20C66C16" w14:textId="77777777" w:rsidR="0006134D" w:rsidRPr="0006134D" w:rsidRDefault="0006134D" w:rsidP="0006134D">
      <w:pPr>
        <w:pStyle w:val="aff1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</w:pPr>
      <w:r w:rsidRPr="0006134D">
        <w:rPr>
          <w:rFonts w:ascii="Helvetica Neue" w:eastAsia="Calibri" w:hAnsi="Helvetica Neue" w:cs="Helvetica Neue"/>
          <w:color w:val="000000"/>
          <w:sz w:val="26"/>
          <w:szCs w:val="26"/>
          <w:lang w:eastAsia="en-US"/>
        </w:rPr>
        <w:t xml:space="preserve">   - Этот тип устаревания предусматривает удаление записи о MAC-адресе из таблицы MAC только в случае отсутствия активности (отсутствия трафика) от устройства с этим MAC-адресом в течение определенного времени.</w:t>
      </w:r>
    </w:p>
    <w:p w14:paraId="5BD0D0AF" w14:textId="77777777" w:rsidR="0006134D" w:rsidRDefault="0006134D" w:rsidP="0006134D">
      <w:pPr>
        <w:pStyle w:val="ReflectionQ"/>
        <w:numPr>
          <w:ilvl w:val="0"/>
          <w:numId w:val="0"/>
        </w:numPr>
        <w:ind w:left="360"/>
      </w:pPr>
    </w:p>
    <w:sectPr w:rsidR="0006134D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1680" w14:textId="77777777" w:rsidR="003B405A" w:rsidRDefault="003B405A" w:rsidP="00710659">
      <w:r>
        <w:separator/>
      </w:r>
    </w:p>
    <w:p w14:paraId="12B6D45D" w14:textId="77777777" w:rsidR="003B405A" w:rsidRDefault="003B405A"/>
  </w:endnote>
  <w:endnote w:type="continuationSeparator" w:id="0">
    <w:p w14:paraId="43A9DD1C" w14:textId="77777777" w:rsidR="003B405A" w:rsidRDefault="003B405A" w:rsidP="00710659">
      <w:r>
        <w:continuationSeparator/>
      </w:r>
    </w:p>
    <w:p w14:paraId="66945C0D" w14:textId="77777777" w:rsidR="003B405A" w:rsidRDefault="003B4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329" w14:textId="42BA2716"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0F79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80F7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619" w14:textId="08066FF0"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0F79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80F7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D851" w14:textId="77777777" w:rsidR="003B405A" w:rsidRDefault="003B405A" w:rsidP="00710659">
      <w:r>
        <w:separator/>
      </w:r>
    </w:p>
    <w:p w14:paraId="39479EC7" w14:textId="77777777" w:rsidR="003B405A" w:rsidRDefault="003B405A"/>
  </w:footnote>
  <w:footnote w:type="continuationSeparator" w:id="0">
    <w:p w14:paraId="06A2DA91" w14:textId="77777777" w:rsidR="003B405A" w:rsidRDefault="003B405A" w:rsidP="00710659">
      <w:r>
        <w:continuationSeparator/>
      </w:r>
    </w:p>
    <w:p w14:paraId="30A7A027" w14:textId="77777777" w:rsidR="003B405A" w:rsidRDefault="003B4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0B66A9E" w14:textId="43991F92" w:rsidR="005D429D" w:rsidRDefault="005D429D" w:rsidP="008402F2">
        <w:pPr>
          <w:pStyle w:val="PageHead"/>
        </w:pPr>
        <w:r>
          <w:t>Лабораторная работа - Конфигурация безопасности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79475D"/>
    <w:multiLevelType w:val="hybridMultilevel"/>
    <w:tmpl w:val="2304C2D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3950618">
    <w:abstractNumId w:val="6"/>
  </w:num>
  <w:num w:numId="2" w16cid:durableId="1562597563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6921233">
    <w:abstractNumId w:val="2"/>
  </w:num>
  <w:num w:numId="4" w16cid:durableId="1220827705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70936393">
    <w:abstractNumId w:val="3"/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 w16cid:durableId="1870145394">
    <w:abstractNumId w:val="0"/>
  </w:num>
  <w:num w:numId="7" w16cid:durableId="331831935">
    <w:abstractNumId w:val="1"/>
  </w:num>
  <w:num w:numId="8" w16cid:durableId="719482453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2889576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722703440">
    <w:abstractNumId w:val="3"/>
  </w:num>
  <w:num w:numId="11" w16cid:durableId="138503694">
    <w:abstractNumId w:val="3"/>
  </w:num>
  <w:num w:numId="12" w16cid:durableId="480003259">
    <w:abstractNumId w:val="3"/>
  </w:num>
  <w:num w:numId="13" w16cid:durableId="681594565">
    <w:abstractNumId w:val="3"/>
  </w:num>
  <w:num w:numId="14" w16cid:durableId="2029872689">
    <w:abstractNumId w:val="3"/>
  </w:num>
  <w:num w:numId="15" w16cid:durableId="1423408207">
    <w:abstractNumId w:val="3"/>
  </w:num>
  <w:num w:numId="16" w16cid:durableId="1459564060">
    <w:abstractNumId w:val="3"/>
  </w:num>
  <w:num w:numId="17" w16cid:durableId="1916937717">
    <w:abstractNumId w:val="3"/>
  </w:num>
  <w:num w:numId="18" w16cid:durableId="1148746493">
    <w:abstractNumId w:val="3"/>
  </w:num>
  <w:num w:numId="19" w16cid:durableId="398987086">
    <w:abstractNumId w:val="3"/>
  </w:num>
  <w:num w:numId="20" w16cid:durableId="1885020805">
    <w:abstractNumId w:val="3"/>
  </w:num>
  <w:num w:numId="21" w16cid:durableId="1132944944">
    <w:abstractNumId w:val="3"/>
  </w:num>
  <w:num w:numId="22" w16cid:durableId="689405922">
    <w:abstractNumId w:val="3"/>
  </w:num>
  <w:num w:numId="23" w16cid:durableId="759718044">
    <w:abstractNumId w:val="3"/>
  </w:num>
  <w:num w:numId="24" w16cid:durableId="72514629">
    <w:abstractNumId w:val="3"/>
  </w:num>
  <w:num w:numId="25" w16cid:durableId="1716419545">
    <w:abstractNumId w:val="3"/>
  </w:num>
  <w:num w:numId="26" w16cid:durableId="1079787278">
    <w:abstractNumId w:val="3"/>
  </w:num>
  <w:num w:numId="27" w16cid:durableId="562528090">
    <w:abstractNumId w:val="3"/>
  </w:num>
  <w:num w:numId="28" w16cid:durableId="1072853956">
    <w:abstractNumId w:val="3"/>
  </w:num>
  <w:num w:numId="29" w16cid:durableId="1661302274">
    <w:abstractNumId w:val="3"/>
  </w:num>
  <w:num w:numId="30" w16cid:durableId="1758482537">
    <w:abstractNumId w:val="3"/>
  </w:num>
  <w:num w:numId="31" w16cid:durableId="245040215">
    <w:abstractNumId w:val="3"/>
  </w:num>
  <w:num w:numId="32" w16cid:durableId="1223060749">
    <w:abstractNumId w:val="3"/>
  </w:num>
  <w:num w:numId="33" w16cid:durableId="1273702822">
    <w:abstractNumId w:val="3"/>
  </w:num>
  <w:num w:numId="34" w16cid:durableId="1743719983">
    <w:abstractNumId w:val="3"/>
  </w:num>
  <w:num w:numId="35" w16cid:durableId="250743386">
    <w:abstractNumId w:val="3"/>
  </w:num>
  <w:num w:numId="36" w16cid:durableId="1647735001">
    <w:abstractNumId w:val="3"/>
  </w:num>
  <w:num w:numId="37" w16cid:durableId="1172573636">
    <w:abstractNumId w:val="3"/>
  </w:num>
  <w:num w:numId="38" w16cid:durableId="1393578294">
    <w:abstractNumId w:val="8"/>
  </w:num>
  <w:num w:numId="39" w16cid:durableId="5986378">
    <w:abstractNumId w:val="4"/>
  </w:num>
  <w:num w:numId="40" w16cid:durableId="1953247076">
    <w:abstractNumId w:val="3"/>
  </w:num>
  <w:num w:numId="41" w16cid:durableId="830367853">
    <w:abstractNumId w:val="3"/>
    <w:lvlOverride w:ilvl="0">
      <w:lvl w:ilvl="0">
        <w:start w:val="1"/>
        <w:numFmt w:val="none"/>
        <w:pStyle w:val="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 w16cid:durableId="24264089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5EE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134D"/>
    <w:rsid w:val="00062D89"/>
    <w:rsid w:val="00063DE6"/>
    <w:rsid w:val="00067947"/>
    <w:rsid w:val="00067A67"/>
    <w:rsid w:val="00070C16"/>
    <w:rsid w:val="00071307"/>
    <w:rsid w:val="000719B4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17A4"/>
    <w:rsid w:val="00285132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14A1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05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49FE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5058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0C1C"/>
    <w:rsid w:val="006513FB"/>
    <w:rsid w:val="00656EEF"/>
    <w:rsid w:val="006576AF"/>
    <w:rsid w:val="00660133"/>
    <w:rsid w:val="00670232"/>
    <w:rsid w:val="00671DCD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087"/>
    <w:rsid w:val="0069660B"/>
    <w:rsid w:val="006A1B33"/>
    <w:rsid w:val="006A39CC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BB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83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0F79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C71CD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0F9D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4393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BE9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0EB9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0AF8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F8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8A22C0"/>
    <w:pPr>
      <w:keepNext/>
      <w:numPr>
        <w:ilvl w:val="2"/>
        <w:numId w:val="10"/>
      </w:numPr>
      <w:spacing w:before="240" w:after="120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/>
      <w:outlineLvl w:val="7"/>
    </w:pPr>
    <w:rPr>
      <w:i/>
      <w:iCs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C1F8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44C12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rPr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ind w:left="240" w:hanging="240"/>
    </w:pPr>
    <w:rPr>
      <w:sz w:val="20"/>
    </w:rPr>
  </w:style>
  <w:style w:type="paragraph" w:styleId="21">
    <w:name w:val="index 2"/>
    <w:basedOn w:val="a"/>
    <w:next w:val="a"/>
    <w:autoRedefine/>
    <w:semiHidden/>
    <w:rsid w:val="00231DCA"/>
    <w:pPr>
      <w:ind w:left="480" w:hanging="240"/>
    </w:pPr>
    <w:rPr>
      <w:sz w:val="20"/>
    </w:rPr>
  </w:style>
  <w:style w:type="paragraph" w:styleId="31">
    <w:name w:val="index 3"/>
    <w:basedOn w:val="a"/>
    <w:next w:val="a"/>
    <w:autoRedefine/>
    <w:semiHidden/>
    <w:rsid w:val="00231DCA"/>
    <w:pPr>
      <w:ind w:left="720" w:hanging="240"/>
    </w:pPr>
    <w:rPr>
      <w:sz w:val="20"/>
    </w:rPr>
  </w:style>
  <w:style w:type="paragraph" w:styleId="41">
    <w:name w:val="index 4"/>
    <w:basedOn w:val="a"/>
    <w:next w:val="a"/>
    <w:autoRedefine/>
    <w:semiHidden/>
    <w:rsid w:val="00231DCA"/>
    <w:pPr>
      <w:ind w:left="960" w:hanging="240"/>
    </w:pPr>
    <w:rPr>
      <w:sz w:val="20"/>
    </w:rPr>
  </w:style>
  <w:style w:type="paragraph" w:styleId="51">
    <w:name w:val="index 5"/>
    <w:basedOn w:val="a"/>
    <w:next w:val="a"/>
    <w:autoRedefine/>
    <w:semiHidden/>
    <w:rsid w:val="00231DCA"/>
    <w:pPr>
      <w:ind w:left="1200" w:hanging="240"/>
    </w:pPr>
    <w:rPr>
      <w:sz w:val="20"/>
    </w:rPr>
  </w:style>
  <w:style w:type="paragraph" w:styleId="61">
    <w:name w:val="index 6"/>
    <w:basedOn w:val="a"/>
    <w:next w:val="a"/>
    <w:autoRedefine/>
    <w:semiHidden/>
    <w:rsid w:val="00231DCA"/>
    <w:pPr>
      <w:ind w:left="1440" w:hanging="240"/>
    </w:pPr>
    <w:rPr>
      <w:sz w:val="20"/>
    </w:rPr>
  </w:style>
  <w:style w:type="paragraph" w:styleId="71">
    <w:name w:val="index 7"/>
    <w:basedOn w:val="a"/>
    <w:next w:val="a"/>
    <w:autoRedefine/>
    <w:semiHidden/>
    <w:rsid w:val="00231DCA"/>
    <w:pPr>
      <w:ind w:left="1680" w:hanging="240"/>
    </w:pPr>
    <w:rPr>
      <w:sz w:val="20"/>
    </w:rPr>
  </w:style>
  <w:style w:type="paragraph" w:styleId="81">
    <w:name w:val="index 8"/>
    <w:basedOn w:val="a"/>
    <w:next w:val="a"/>
    <w:autoRedefine/>
    <w:semiHidden/>
    <w:rsid w:val="00231DCA"/>
    <w:pPr>
      <w:ind w:left="1920" w:hanging="240"/>
    </w:pPr>
    <w:rPr>
      <w:sz w:val="20"/>
    </w:rPr>
  </w:style>
  <w:style w:type="paragraph" w:styleId="91">
    <w:name w:val="index 9"/>
    <w:basedOn w:val="a"/>
    <w:next w:val="a"/>
    <w:autoRedefine/>
    <w:semiHidden/>
    <w:rsid w:val="00231DCA"/>
    <w:pPr>
      <w:ind w:left="2160" w:hanging="240"/>
    </w:pPr>
    <w:rPr>
      <w:sz w:val="20"/>
    </w:rPr>
  </w:style>
  <w:style w:type="paragraph" w:styleId="af6">
    <w:name w:val="index heading"/>
    <w:basedOn w:val="a"/>
    <w:next w:val="11"/>
    <w:semiHidden/>
    <w:rsid w:val="00231DCA"/>
    <w:rPr>
      <w:rFonts w:cs="Arial"/>
      <w:b/>
      <w:bCs/>
      <w:sz w:val="20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ind w:left="240" w:hanging="240"/>
    </w:pPr>
    <w:rPr>
      <w:sz w:val="20"/>
    </w:rPr>
  </w:style>
  <w:style w:type="paragraph" w:styleId="afa">
    <w:name w:val="table of figures"/>
    <w:basedOn w:val="a"/>
    <w:next w:val="a"/>
    <w:semiHidden/>
    <w:rsid w:val="00231DCA"/>
    <w:pPr>
      <w:ind w:left="480" w:hanging="480"/>
    </w:pPr>
    <w:rPr>
      <w:sz w:val="20"/>
    </w:rPr>
  </w:style>
  <w:style w:type="paragraph" w:styleId="afb">
    <w:name w:val="toa heading"/>
    <w:basedOn w:val="a"/>
    <w:next w:val="a"/>
    <w:semiHidden/>
    <w:rsid w:val="00231DCA"/>
    <w:pPr>
      <w:spacing w:before="120"/>
    </w:pPr>
    <w:rPr>
      <w:rFonts w:cs="Arial"/>
      <w:b/>
      <w:bCs/>
      <w:sz w:val="20"/>
    </w:rPr>
  </w:style>
  <w:style w:type="paragraph" w:styleId="12">
    <w:name w:val="toc 1"/>
    <w:basedOn w:val="a"/>
    <w:next w:val="a"/>
    <w:autoRedefine/>
    <w:semiHidden/>
    <w:rsid w:val="00231DCA"/>
    <w:rPr>
      <w:sz w:val="20"/>
    </w:rPr>
  </w:style>
  <w:style w:type="paragraph" w:styleId="22">
    <w:name w:val="toc 2"/>
    <w:basedOn w:val="a"/>
    <w:next w:val="a"/>
    <w:autoRedefine/>
    <w:semiHidden/>
    <w:rsid w:val="00231DCA"/>
    <w:pPr>
      <w:ind w:left="240"/>
    </w:pPr>
    <w:rPr>
      <w:sz w:val="20"/>
    </w:rPr>
  </w:style>
  <w:style w:type="paragraph" w:styleId="32">
    <w:name w:val="toc 3"/>
    <w:basedOn w:val="a"/>
    <w:next w:val="a"/>
    <w:autoRedefine/>
    <w:semiHidden/>
    <w:rsid w:val="00231DCA"/>
    <w:pPr>
      <w:ind w:left="480"/>
    </w:pPr>
    <w:rPr>
      <w:sz w:val="20"/>
    </w:rPr>
  </w:style>
  <w:style w:type="paragraph" w:styleId="42">
    <w:name w:val="toc 4"/>
    <w:basedOn w:val="a"/>
    <w:next w:val="a"/>
    <w:autoRedefine/>
    <w:semiHidden/>
    <w:rsid w:val="00231DCA"/>
    <w:pPr>
      <w:ind w:left="720"/>
    </w:pPr>
    <w:rPr>
      <w:sz w:val="20"/>
    </w:rPr>
  </w:style>
  <w:style w:type="paragraph" w:styleId="52">
    <w:name w:val="toc 5"/>
    <w:basedOn w:val="a"/>
    <w:next w:val="a"/>
    <w:autoRedefine/>
    <w:semiHidden/>
    <w:rsid w:val="00231DCA"/>
    <w:pPr>
      <w:ind w:left="960"/>
    </w:pPr>
    <w:rPr>
      <w:sz w:val="20"/>
    </w:rPr>
  </w:style>
  <w:style w:type="paragraph" w:styleId="62">
    <w:name w:val="toc 6"/>
    <w:basedOn w:val="a"/>
    <w:next w:val="a"/>
    <w:autoRedefine/>
    <w:semiHidden/>
    <w:rsid w:val="00231DCA"/>
    <w:pPr>
      <w:ind w:left="1200"/>
    </w:pPr>
    <w:rPr>
      <w:sz w:val="20"/>
    </w:rPr>
  </w:style>
  <w:style w:type="paragraph" w:styleId="72">
    <w:name w:val="toc 7"/>
    <w:basedOn w:val="a"/>
    <w:next w:val="a"/>
    <w:autoRedefine/>
    <w:semiHidden/>
    <w:rsid w:val="00231DCA"/>
    <w:pPr>
      <w:ind w:left="1440"/>
    </w:pPr>
    <w:rPr>
      <w:sz w:val="20"/>
    </w:rPr>
  </w:style>
  <w:style w:type="paragraph" w:styleId="82">
    <w:name w:val="toc 8"/>
    <w:basedOn w:val="a"/>
    <w:next w:val="a"/>
    <w:autoRedefine/>
    <w:semiHidden/>
    <w:rsid w:val="00231DCA"/>
    <w:pPr>
      <w:ind w:left="1680"/>
    </w:pPr>
    <w:rPr>
      <w:sz w:val="20"/>
    </w:rPr>
  </w:style>
  <w:style w:type="paragraph" w:styleId="92">
    <w:name w:val="toc 9"/>
    <w:basedOn w:val="a"/>
    <w:next w:val="a"/>
    <w:autoRedefine/>
    <w:semiHidden/>
    <w:rsid w:val="00231DCA"/>
    <w:pPr>
      <w:ind w:left="1920"/>
    </w:pPr>
    <w:rPr>
      <w:sz w:val="20"/>
    </w:rPr>
  </w:style>
  <w:style w:type="paragraph" w:styleId="aa">
    <w:name w:val="Body Text"/>
    <w:basedOn w:val="a"/>
    <w:link w:val="afc"/>
    <w:rsid w:val="00603503"/>
    <w:pPr>
      <w:spacing w:before="120" w:after="120"/>
    </w:pPr>
    <w:rPr>
      <w:sz w:val="20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after="120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Normal (Web)"/>
    <w:basedOn w:val="a"/>
    <w:uiPriority w:val="99"/>
    <w:semiHidden/>
    <w:unhideWhenUsed/>
    <w:rsid w:val="00880F79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015EE9"/>
    <w:rPr>
      <w:rFonts w:ascii="Courier New" w:eastAsia="Times New Roman" w:hAnsi="Courier New" w:cs="Courier New"/>
      <w:sz w:val="20"/>
      <w:szCs w:val="20"/>
    </w:rPr>
  </w:style>
  <w:style w:type="paragraph" w:styleId="aff1">
    <w:name w:val="List Paragraph"/>
    <w:basedOn w:val="a"/>
    <w:uiPriority w:val="34"/>
    <w:qFormat/>
    <w:rsid w:val="0006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036F8A"/>
    <w:rsid w:val="000F163B"/>
    <w:rsid w:val="00245BCB"/>
    <w:rsid w:val="002524FB"/>
    <w:rsid w:val="002C0D32"/>
    <w:rsid w:val="002D2B40"/>
    <w:rsid w:val="003B3560"/>
    <w:rsid w:val="00443ACF"/>
    <w:rsid w:val="00595058"/>
    <w:rsid w:val="005A7677"/>
    <w:rsid w:val="005F3FE0"/>
    <w:rsid w:val="006462A8"/>
    <w:rsid w:val="006D1755"/>
    <w:rsid w:val="008501C4"/>
    <w:rsid w:val="008F219C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D749-7A86-4D8A-973B-D04D3A38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C:\Users\nhbro\Desktop\CCNA 7 Sandbox\NetAcad-Templates\Lab_Template - ILM_2019_Accessibility.dotx</Template>
  <TotalTime>101</TotalTime>
  <Pages>11</Pages>
  <Words>2664</Words>
  <Characters>15186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Конфигурация безопасности коммутатора</vt:lpstr>
      <vt:lpstr>Lab - Switch Security Configuration</vt:lpstr>
    </vt:vector>
  </TitlesOfParts>
  <Company>Cisco Systems, Inc.</Company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Конфигурация безопасности коммутатора</dc:title>
  <dc:creator>nh.brooks@gmail.com</dc:creator>
  <dc:description>2019 г.</dc:description>
  <cp:lastModifiedBy>Sergey Podobed</cp:lastModifiedBy>
  <cp:revision>18</cp:revision>
  <dcterms:created xsi:type="dcterms:W3CDTF">2019-08-28T21:28:00Z</dcterms:created>
  <dcterms:modified xsi:type="dcterms:W3CDTF">2024-07-03T22:48:00Z</dcterms:modified>
</cp:coreProperties>
</file>